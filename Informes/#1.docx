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3D162D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3D162D" w:rsidRDefault="003D162D" w:rsidP="00171BA8">
            <w:pPr>
              <w:pStyle w:val="Subttulo"/>
              <w:rPr>
                <w:color w:val="FFFFFF" w:themeColor="background1"/>
              </w:rPr>
            </w:pPr>
            <w:r w:rsidRPr="003D162D">
              <w:rPr>
                <w:color w:val="FFFFFF" w:themeColor="background1"/>
              </w:rPr>
              <w:t>Proyecto</w:t>
            </w:r>
            <w:r w:rsidR="001E45A2" w:rsidRPr="003D162D">
              <w:rPr>
                <w:color w:val="FFFFFF" w:themeColor="background1"/>
              </w:rPr>
              <w:t xml:space="preserve"> Final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3D162D" w:rsidRDefault="001E45A2" w:rsidP="007357E8">
                <w:pPr>
                  <w:pStyle w:val="Puesto"/>
                  <w:rPr>
                    <w:b/>
                    <w:lang w:val="es-AR"/>
                  </w:rPr>
                </w:pPr>
                <w:r w:rsidRPr="003D162D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3D162D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3D162D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3D162D" w:rsidRDefault="00D644E8" w:rsidP="006C2E26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30</w:t>
            </w:r>
            <w:r w:rsidR="001E45A2"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 w:rsidRPr="003D162D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Agosto de 2013</w:t>
            </w:r>
          </w:p>
        </w:tc>
      </w:tr>
      <w:tr w:rsidR="007357E8" w:rsidRPr="003D162D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3D162D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3D162D">
              <w:rPr>
                <w:rFonts w:ascii="Oswald" w:hAnsi="Oswald"/>
                <w:lang w:val="es-AR"/>
              </w:rPr>
              <w:t>Informe de Avance #</w:t>
            </w:r>
            <w:r w:rsidR="00171BA8" w:rsidRPr="003D162D">
              <w:rPr>
                <w:rFonts w:ascii="Oswald" w:hAnsi="Oswald"/>
                <w:lang w:val="es-AR"/>
              </w:rPr>
              <w:t xml:space="preserve"> </w:t>
            </w:r>
            <w:r w:rsidRPr="003D162D">
              <w:rPr>
                <w:rFonts w:ascii="Oswald" w:hAnsi="Oswald"/>
                <w:lang w:val="es-AR"/>
              </w:rPr>
              <w:t>1</w:t>
            </w:r>
          </w:p>
          <w:p w:rsidR="001E45A2" w:rsidRPr="003D162D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3D162D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3D162D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3D162D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3D162D" w:rsidRDefault="001E45A2" w:rsidP="001E45A2">
            <w:pPr>
              <w:pStyle w:val="Textodebloque"/>
              <w:rPr>
                <w:lang w:val="es-AR"/>
              </w:rPr>
            </w:pPr>
            <w:r w:rsidRPr="003D162D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3D162D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3D162D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3D162D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3D162D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3D162D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3D162D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3D162D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3D162D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3D162D" w:rsidRDefault="001E45A2" w:rsidP="0065532E">
      <w:pPr>
        <w:pStyle w:val="Sinespaciado"/>
        <w:rPr>
          <w:lang w:val="es-AR" w:eastAsia="es-ES"/>
        </w:rPr>
        <w:sectPr w:rsidR="00D644E8" w:rsidRPr="003D162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D162D">
        <w:rPr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3D162D" w:rsidRDefault="00440EA2" w:rsidP="00171BA8">
          <w:pPr>
            <w:pStyle w:val="Subttulo"/>
          </w:pPr>
          <w:r w:rsidRPr="003D162D">
            <w:t>Tabla de contenido</w:t>
          </w:r>
        </w:p>
        <w:p w:rsidR="00A476E7" w:rsidRPr="003D162D" w:rsidRDefault="00440EA2">
          <w:pPr>
            <w:pStyle w:val="TD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color w:val="auto"/>
              <w:sz w:val="22"/>
              <w:szCs w:val="22"/>
              <w:lang w:val="es-AR" w:eastAsia="es-AR"/>
            </w:rPr>
          </w:pP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3D162D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3D162D">
              <w:rPr>
                <w:rStyle w:val="Hipervnculo"/>
                <w:rFonts w:ascii="Open Sans Light" w:hAnsi="Open Sans Light" w:cs="Open Sans Light"/>
                <w:b w:val="0"/>
                <w:i w:val="0"/>
                <w:lang w:val="es-AR"/>
              </w:rPr>
              <w:t>Estado Actual del Proyecto</w: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instrText xml:space="preserve"> PAGEREF _Toc374728087 \h </w:instrTex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t>3</w:t>
            </w:r>
            <w:r w:rsidR="00A476E7" w:rsidRPr="003D162D">
              <w:rPr>
                <w:rFonts w:ascii="Open Sans Light" w:hAnsi="Open Sans Light" w:cs="Open Sans Light"/>
                <w:b w:val="0"/>
                <w:i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9300E5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8" w:history="1">
            <w:r w:rsidR="00A476E7" w:rsidRPr="003D162D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Resumen de Tareas realizadas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_Toc374728088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3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9300E5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89" w:history="1">
            <w:r w:rsidR="00A476E7" w:rsidRPr="003D162D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Diagrama de Gantt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_Toc374728089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6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9300E5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0" w:history="1">
            <w:r w:rsidR="00A476E7" w:rsidRPr="003D162D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Tareas atrazadas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_Toc374728090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A476E7" w:rsidRPr="003D162D" w:rsidRDefault="009300E5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color w:val="auto"/>
              <w:lang w:val="es-AR" w:eastAsia="es-AR"/>
            </w:rPr>
          </w:pPr>
          <w:hyperlink w:anchor="_Toc374728091" w:history="1">
            <w:r w:rsidR="00A476E7" w:rsidRPr="003D162D">
              <w:rPr>
                <w:rStyle w:val="Hipervnculo"/>
                <w:rFonts w:ascii="Open Sans Light" w:hAnsi="Open Sans Light" w:cs="Open Sans Light"/>
                <w:b w:val="0"/>
                <w:lang w:val="es-AR"/>
              </w:rPr>
              <w:t>Próximas tareas a realizar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ab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begin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instrText xml:space="preserve"> PAGEREF _Toc374728091 \h </w:instrTex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separate"/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t>7</w:t>
            </w:r>
            <w:r w:rsidR="00A476E7" w:rsidRPr="003D162D">
              <w:rPr>
                <w:rFonts w:ascii="Open Sans Light" w:hAnsi="Open Sans Light" w:cs="Open Sans Light"/>
                <w:b w:val="0"/>
                <w:webHidden/>
                <w:lang w:val="es-AR"/>
              </w:rPr>
              <w:fldChar w:fldCharType="end"/>
            </w:r>
          </w:hyperlink>
        </w:p>
        <w:p w:rsidR="00440EA2" w:rsidRPr="003D162D" w:rsidRDefault="00440EA2" w:rsidP="00440EA2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3D162D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3D162D" w:rsidRDefault="009300E5">
          <w:pPr>
            <w:pStyle w:val="TD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3D162D" w:rsidRDefault="00440EA2" w:rsidP="001C2DD2">
      <w:pPr>
        <w:pStyle w:val="Ttulo1"/>
        <w:rPr>
          <w:rFonts w:ascii="Open Sans Light" w:hAnsi="Open Sans Light" w:cs="Open Sans Light"/>
          <w:lang w:val="es-AR"/>
        </w:rPr>
      </w:pPr>
    </w:p>
    <w:p w:rsidR="00440EA2" w:rsidRPr="003D162D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3D162D">
        <w:rPr>
          <w:lang w:val="es-AR"/>
        </w:rPr>
        <w:br w:type="page"/>
      </w:r>
    </w:p>
    <w:p w:rsidR="00440EA2" w:rsidRPr="003D162D" w:rsidRDefault="00440EA2" w:rsidP="00171BA8">
      <w:pPr>
        <w:pStyle w:val="Ttulo1"/>
        <w:ind w:left="0"/>
        <w:rPr>
          <w:lang w:val="es-AR"/>
        </w:rPr>
        <w:sectPr w:rsidR="00440EA2" w:rsidRPr="003D162D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3D162D" w:rsidRDefault="00A67AA2" w:rsidP="00171BA8">
      <w:pPr>
        <w:pStyle w:val="Subttulo"/>
      </w:pPr>
      <w:bookmarkStart w:id="0" w:name="_Toc374728087"/>
      <w:r w:rsidRPr="003D162D">
        <w:lastRenderedPageBreak/>
        <w:t>Estado Actual del Proyecto</w:t>
      </w:r>
      <w:bookmarkEnd w:id="0"/>
    </w:p>
    <w:p w:rsidR="00171BA8" w:rsidRPr="003D162D" w:rsidRDefault="00171BA8" w:rsidP="00171BA8">
      <w:pPr>
        <w:pStyle w:val="Ttulo2"/>
      </w:pPr>
      <w:bookmarkStart w:id="1" w:name="_Toc374728088"/>
    </w:p>
    <w:p w:rsidR="00A67AA2" w:rsidRPr="003D162D" w:rsidRDefault="001C2DD2" w:rsidP="00171BA8">
      <w:pPr>
        <w:pStyle w:val="Ttulo2"/>
      </w:pPr>
      <w:r w:rsidRPr="003D162D">
        <w:t>Resumen de Tareas realizadas</w:t>
      </w:r>
      <w:bookmarkEnd w:id="1"/>
    </w:p>
    <w:p w:rsidR="002F7FB9" w:rsidRPr="003D162D" w:rsidRDefault="002F7FB9" w:rsidP="002F7FB9">
      <w:pPr>
        <w:rPr>
          <w:lang w:val="es-AR"/>
        </w:rPr>
      </w:pPr>
    </w:p>
    <w:p w:rsidR="0065532E" w:rsidRPr="003D162D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3D162D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3D162D" w:rsidRDefault="003D162D" w:rsidP="004F1126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del dominio del problema</w:t>
      </w:r>
      <w:r w:rsidR="002F7FB9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8934FF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3D162D" w:rsidRDefault="0065532E" w:rsidP="00871431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3D162D" w:rsidRDefault="003D162D" w:rsidP="005523C7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Análisis</w:t>
      </w:r>
      <w:r w:rsidR="0065532E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de la entrevista.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características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limitaciones.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3D162D" w:rsidRDefault="0065532E" w:rsidP="001074DB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3D162D" w:rsidRDefault="0065532E" w:rsidP="0065532E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Pr="003D162D" w:rsidRDefault="002F7FB9" w:rsidP="006C2E26">
      <w:pPr>
        <w:ind w:left="0"/>
        <w:rPr>
          <w:sz w:val="24"/>
          <w:szCs w:val="24"/>
          <w:lang w:val="es-AR"/>
        </w:rPr>
      </w:pPr>
    </w:p>
    <w:p w:rsidR="006C2E26" w:rsidRPr="003D162D" w:rsidRDefault="006C2E26" w:rsidP="006C2E26">
      <w:pPr>
        <w:pStyle w:val="Subttulo"/>
      </w:pPr>
      <w:r w:rsidRPr="003D162D"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5C933A3" wp14:editId="12CEA632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3819525" cy="1634490"/>
                <wp:effectExtent l="0" t="0" r="9525" b="0"/>
                <wp:wrapSquare wrapText="bothSides"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1634490"/>
                          <a:chOff x="0" y="0"/>
                          <a:chExt cx="3819525" cy="1634490"/>
                        </a:xfrm>
                      </wpg:grpSpPr>
                      <pic:pic xmlns:pic="http://schemas.openxmlformats.org/drawingml/2006/picture">
                        <pic:nvPicPr>
                          <pic:cNvPr id="20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3819525" cy="1177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14954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182880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8EFF5" id="Grupo 23" o:spid="_x0000_s1026" style="position:absolute;margin-left:0;margin-top:81pt;width:300.75pt;height:128.7pt;z-index:-251653120;mso-position-horizontal:center;mso-position-horizontal-relative:margin;mso-width-relative:margin;mso-height-relative:margin" coordsize="38195,16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top:4572;width:38195;height:117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Swo7BAAAA2wAAAA8AAABkcnMvZG93bnJldi54bWxET7tuwjAU3ZH6D9ZF6gYOtEJViolQUaMu&#10;HRpQ59v4Egfi6xCbPP6+Hip1PDrvbTbaRvTU+dqxgtUyAUFcOl1zpeB0fF+8gPABWWPjmBRM5CHb&#10;Pcy2mGo38Bf1RahEDGGfogITQptK6UtDFv3StcSRO7vOYoiwq6TucIjhtpHrJNlIizXHBoMtvRkq&#10;r8XdKsg/f0o6ysu9oefpiQ/me1PdcqUe5+P+FUSgMfyL/9wfWsE6ro9f4g+Qu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gSwo7BAAAA2wAAAA8AAAAAAAAAAAAAAAAAnwIA&#10;AGRycy9kb3ducmV2LnhtbFBLBQYAAAAABAAEAPcAAACNAwAAAAA=&#10;">
                  <v:imagedata r:id="rId12" o:title=""/>
                  <v:path arrowok="t"/>
                </v:shape>
                <v:shape id="table" o:spid="_x0000_s1028" type="#_x0000_t75" style="position:absolute;left:95;width:14954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Be0XFAAAA2wAAAA8AAABkcnMvZG93bnJldi54bWxEj0FrwkAUhO9C/8PyBC9SN0nBanQNqVDo&#10;RWiTXrw9ss8kmH2bZrcm/ffdQsHjMDPfMPtsMp240eBaywriVQSCuLK65VrBZ/n6uAHhPLLGzjIp&#10;+CEH2eFhtsdU25E/6Fb4WgQIuxQVNN73qZSuasigW9meOHgXOxj0QQ611AOOAW46mUTRWhpsOSw0&#10;2NOxoepafBsF2/N4Om2e8/fyqezGly8seClbpRbzKd+B8DT5e/i//aYVJDH8fQk/QB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wXtFxQAAANsAAAAPAAAAAAAAAAAAAAAA&#10;AJ8CAABkcnMvZG93bnJldi54bWxQSwUGAAAAAAQABAD3AAAAkQMAAAAA&#10;">
                  <v:imagedata r:id="rId13" o:title="" recolortarget="black"/>
                  <v:path arrowok="t"/>
                </v:shape>
                <v:shape id="table" o:spid="_x0000_s1029" type="#_x0000_t75" style="position:absolute;left:19907;width:18288;height:3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DyG6/AAAA2wAAAA8AAABkcnMvZG93bnJldi54bWxEj0uLwjAUhfcD/odwBXeaWkSGjqkMA0KX&#10;vhCX1+ZOW9rchCbV+u/NgDDLw3cenM12NJ24U+8bywqWiwQEcWl1w5WC82k3/wThA7LGzjIpeJKH&#10;bT752GCm7YMPdD+GSsQS9hkqqENwmZS+rMmgX1hHHNmv7Q2GKPtK6h4fsdx0Mk2StTTYcFyo0dFP&#10;TWV7HIyClcNL0T73w83hPpLyOjgslJpNx+8vEIHG8G9+pwutIE3h70v8ATJ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gQ8huvwAAANsAAAAPAAAAAAAAAAAAAAAAAJ8CAABk&#10;cnMvZG93bnJldi54bWxQSwUGAAAAAAQABAD3AAAAiwMAAAAA&#10;">
                  <v:imagedata r:id="rId14" o:title="" recolortarget="black"/>
                  <v:path arrowok="t"/>
                </v:shape>
                <w10:wrap type="square" anchorx="margin"/>
              </v:group>
            </w:pict>
          </mc:Fallback>
        </mc:AlternateContent>
      </w:r>
      <w:r w:rsidRPr="003D162D">
        <w:t>Progreso total</w:t>
      </w:r>
    </w:p>
    <w:p w:rsidR="006C2E26" w:rsidRPr="003D162D" w:rsidRDefault="006C2E26" w:rsidP="006C2E26">
      <w:pPr>
        <w:pStyle w:val="Subttulo"/>
        <w:sectPr w:rsidR="006C2E26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2F7FB9" w:rsidRPr="003D162D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 xml:space="preserve">La tabla a continuación detalla los puntos anteriores, comparando el Plan Previsto con el Plan Real a la fecha del presente informe. En el podemos apreciar las fechas de comienzo y fin, duración de cada tarea y el trabajo realizado por los </w:t>
      </w:r>
      <w:r w:rsidR="003D162D" w:rsidRPr="003D162D">
        <w:rPr>
          <w:rFonts w:ascii="Open Sans Light" w:hAnsi="Open Sans Light" w:cs="Open Sans Light"/>
          <w:sz w:val="22"/>
          <w:szCs w:val="22"/>
          <w:lang w:val="es-AR"/>
        </w:rPr>
        <w:t>recursos</w:t>
      </w:r>
      <w:r w:rsidRPr="003D162D">
        <w:rPr>
          <w:rFonts w:ascii="Open Sans Light" w:hAnsi="Open Sans Light" w:cs="Open Sans Light"/>
          <w:sz w:val="22"/>
          <w:szCs w:val="22"/>
          <w:lang w:val="es-AR"/>
        </w:rPr>
        <w:t>, ambos con su respectiva variación.</w:t>
      </w:r>
    </w:p>
    <w:p w:rsidR="009835C1" w:rsidRPr="003D162D" w:rsidRDefault="009835C1" w:rsidP="00BB0634">
      <w:pPr>
        <w:rPr>
          <w:lang w:val="es-AR"/>
        </w:rPr>
      </w:pPr>
    </w:p>
    <w:tbl>
      <w:tblPr>
        <w:tblW w:w="16226" w:type="dxa"/>
        <w:tblInd w:w="-154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79"/>
        <w:gridCol w:w="1325"/>
        <w:gridCol w:w="1227"/>
        <w:gridCol w:w="1276"/>
        <w:gridCol w:w="1275"/>
        <w:gridCol w:w="1134"/>
        <w:gridCol w:w="1134"/>
        <w:gridCol w:w="1134"/>
        <w:gridCol w:w="1134"/>
        <w:gridCol w:w="1134"/>
        <w:gridCol w:w="1237"/>
        <w:gridCol w:w="1237"/>
      </w:tblGrid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real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duración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previsto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real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completado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3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583,5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33,51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1.652 horas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142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24/09/13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50,95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222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127,35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61%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Modelo de Negocio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8,95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-1,05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26,85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-3,15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del dominio del problema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Confección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29/07/13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Realización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30/07/13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1,45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-0,55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4,35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-1,65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3D162D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</w:t>
            </w:r>
            <w:r w:rsidR="00A67AA2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de Entrevista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01/08/13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Requerimientos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Definición de </w:t>
            </w:r>
            <w:r w:rsidR="003D162D"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características</w:t>
            </w: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y limitaciones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19,5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-4,5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de Requerimientos Funcionales y No Funcionales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05/08/13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-1,5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Análisis/Diseño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Definición inicial del Modelo de Casos de Usos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09/08/13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-12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19/09/13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17/09/13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36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69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21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Estudio de prefactibilidad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16/08/13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26/08/13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 12/08/13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-3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15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-9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27/08/13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15/08/13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54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709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05/09/13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mar 03/09/13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8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284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 02/10/14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535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38,21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7%</w:t>
            </w:r>
          </w:p>
        </w:tc>
      </w:tr>
      <w:tr w:rsidR="00A67AA2" w:rsidRPr="003D162D" w:rsidTr="00A67AA2">
        <w:trPr>
          <w:trHeight w:val="248"/>
        </w:trPr>
        <w:tc>
          <w:tcPr>
            <w:tcW w:w="2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7AA2" w:rsidRPr="003D162D" w:rsidRDefault="00A67AA2" w:rsidP="00A67AA2">
            <w:pPr>
              <w:ind w:left="426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lastRenderedPageBreak/>
              <w:t>Informe de Avance Mensual 1</w:t>
            </w:r>
          </w:p>
        </w:tc>
        <w:tc>
          <w:tcPr>
            <w:tcW w:w="1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 30/08/13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4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0 horas</w:t>
            </w:r>
          </w:p>
        </w:tc>
        <w:tc>
          <w:tcPr>
            <w:tcW w:w="1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vAlign w:val="center"/>
          </w:tcPr>
          <w:p w:rsidR="00A67AA2" w:rsidRPr="003D162D" w:rsidRDefault="00A67AA2" w:rsidP="00A67AA2">
            <w:pPr>
              <w:ind w:left="0" w:right="0"/>
              <w:jc w:val="center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3D162D" w:rsidRDefault="00440EA2" w:rsidP="002F7FB9">
      <w:pPr>
        <w:ind w:left="0"/>
        <w:rPr>
          <w:sz w:val="24"/>
          <w:szCs w:val="24"/>
          <w:lang w:val="es-AR"/>
        </w:rPr>
        <w:sectPr w:rsidR="00440EA2" w:rsidRPr="003D162D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3D162D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3D162D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3D162D" w:rsidRDefault="001C2DD2" w:rsidP="00BB0634">
      <w:pPr>
        <w:rPr>
          <w:sz w:val="24"/>
          <w:szCs w:val="24"/>
          <w:lang w:val="es-AR"/>
        </w:rPr>
      </w:pPr>
    </w:p>
    <w:p w:rsidR="001C2DD2" w:rsidRPr="003D162D" w:rsidRDefault="001C2DD2" w:rsidP="00440EA2">
      <w:pPr>
        <w:jc w:val="center"/>
        <w:rPr>
          <w:lang w:val="es-AR"/>
        </w:rPr>
      </w:pPr>
      <w:r w:rsidRPr="003D162D">
        <w:rPr>
          <w:lang w:val="es-AR" w:eastAsia="es-AR"/>
        </w:rPr>
        <w:drawing>
          <wp:inline distT="0" distB="0" distL="0" distR="0" wp14:anchorId="7BB1B361" wp14:editId="6B3B9083">
            <wp:extent cx="5800090" cy="3000375"/>
            <wp:effectExtent l="0" t="0" r="1016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C2DD2" w:rsidRPr="003D162D" w:rsidRDefault="001C2DD2" w:rsidP="00BB0634">
      <w:pPr>
        <w:rPr>
          <w:lang w:val="es-AR"/>
        </w:rPr>
      </w:pPr>
    </w:p>
    <w:p w:rsidR="00440EA2" w:rsidRPr="003D162D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Pr="003D162D">
        <w:rPr>
          <w:rFonts w:ascii="Open Sans Light" w:hAnsi="Open Sans Light" w:cs="Open Sans Light"/>
          <w:b/>
          <w:sz w:val="22"/>
          <w:szCs w:val="24"/>
          <w:lang w:val="es-AR"/>
        </w:rPr>
        <w:t>131,35 horas reloj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>, de las cuales 127,35 horas son de la etapa de “Inicio” y 4 horas de “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Informe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de Avance Mensual”, de lo cual se encuentra desarrollado un 61% y 7% de las etapas respectivamente. Dando un 6% de avance en el proyecto general con fecha de comienzo 29/07/2013 y fecha de </w:t>
      </w:r>
      <w:r w:rsidR="003D162D" w:rsidRPr="003D162D">
        <w:rPr>
          <w:rFonts w:ascii="Open Sans Light" w:hAnsi="Open Sans Light" w:cs="Open Sans Light"/>
          <w:sz w:val="22"/>
          <w:szCs w:val="24"/>
          <w:lang w:val="es-AR"/>
        </w:rPr>
        <w:t>finalización</w:t>
      </w:r>
      <w:r w:rsidRPr="003D162D">
        <w:rPr>
          <w:rFonts w:ascii="Open Sans Light" w:hAnsi="Open Sans Light" w:cs="Open Sans Light"/>
          <w:sz w:val="22"/>
          <w:szCs w:val="24"/>
          <w:lang w:val="es-AR"/>
        </w:rPr>
        <w:t xml:space="preserve"> 02/10/2014.</w:t>
      </w:r>
    </w:p>
    <w:p w:rsidR="00440EA2" w:rsidRPr="003D162D" w:rsidRDefault="00440EA2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176" w:type="dxa"/>
        <w:jc w:val="center"/>
        <w:tblLook w:val="04A0" w:firstRow="1" w:lastRow="0" w:firstColumn="1" w:lastColumn="0" w:noHBand="0" w:noVBand="1"/>
      </w:tblPr>
      <w:tblGrid>
        <w:gridCol w:w="3986"/>
        <w:gridCol w:w="3356"/>
        <w:gridCol w:w="2827"/>
        <w:gridCol w:w="7"/>
      </w:tblGrid>
      <w:tr w:rsidR="00440EA2" w:rsidRPr="003D162D" w:rsidTr="009D0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Nombre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% completado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</w:pPr>
            <w:r w:rsidRPr="003D162D">
              <w:rPr>
                <w:rFonts w:ascii="Oswald" w:hAnsi="Oswald" w:cs="Open Sans Light"/>
                <w:b w:val="0"/>
                <w:color w:val="363636" w:themeColor="background2" w:themeShade="40"/>
                <w:sz w:val="28"/>
                <w:szCs w:val="28"/>
                <w:lang w:val="es-AR"/>
              </w:rPr>
              <w:t>Trabajo real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INICIO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61%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127,35 horas</w:t>
            </w:r>
          </w:p>
        </w:tc>
      </w:tr>
      <w:tr w:rsidR="00440EA2" w:rsidRPr="003D162D" w:rsidTr="009D09C8">
        <w:trPr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ELABORACIÓN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CONSTRUCCIÓN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TRANSICIÓN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0 horas</w:t>
            </w:r>
          </w:p>
        </w:tc>
      </w:tr>
      <w:tr w:rsidR="00440EA2" w:rsidRPr="003D162D" w:rsidTr="009D0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0"/>
                <w:szCs w:val="20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0"/>
                <w:szCs w:val="20"/>
                <w:lang w:val="es-AR"/>
              </w:rPr>
              <w:t>Informe de Avance Mensual</w:t>
            </w: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7%</w:t>
            </w:r>
          </w:p>
        </w:tc>
        <w:tc>
          <w:tcPr>
            <w:tcW w:w="2834" w:type="dxa"/>
            <w:gridSpan w:val="2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4 horas</w:t>
            </w:r>
          </w:p>
        </w:tc>
      </w:tr>
      <w:tr w:rsidR="00440EA2" w:rsidRPr="003D162D" w:rsidTr="009D09C8">
        <w:trPr>
          <w:gridAfter w:val="1"/>
          <w:wAfter w:w="7" w:type="dxa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</w:p>
        </w:tc>
        <w:tc>
          <w:tcPr>
            <w:tcW w:w="3356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TOTAL</w:t>
            </w:r>
          </w:p>
        </w:tc>
        <w:tc>
          <w:tcPr>
            <w:tcW w:w="2827" w:type="dxa"/>
            <w:vAlign w:val="center"/>
          </w:tcPr>
          <w:p w:rsidR="00440EA2" w:rsidRPr="003D162D" w:rsidRDefault="00440EA2" w:rsidP="009D09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2"/>
                <w:szCs w:val="28"/>
                <w:lang w:val="es-AR"/>
              </w:rPr>
            </w:pPr>
            <w:r w:rsidRPr="003D162D">
              <w:rPr>
                <w:rFonts w:ascii="Open Sans Light" w:hAnsi="Open Sans Light" w:cs="Open Sans Light"/>
                <w:sz w:val="22"/>
                <w:szCs w:val="28"/>
                <w:lang w:val="es-AR"/>
              </w:rPr>
              <w:t>131,35 horas</w:t>
            </w:r>
          </w:p>
        </w:tc>
      </w:tr>
    </w:tbl>
    <w:p w:rsidR="00440EA2" w:rsidRPr="003D162D" w:rsidRDefault="00440EA2" w:rsidP="00440EA2">
      <w:pPr>
        <w:ind w:left="0"/>
        <w:jc w:val="both"/>
        <w:rPr>
          <w:lang w:val="es-AR"/>
        </w:rPr>
      </w:pPr>
    </w:p>
    <w:p w:rsidR="00A7500B" w:rsidRPr="003D162D" w:rsidRDefault="001C2DD2" w:rsidP="00171BA8">
      <w:pPr>
        <w:pStyle w:val="Ttulo2"/>
        <w:sectPr w:rsidR="00A7500B" w:rsidRPr="003D162D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3D162D">
        <w:br w:type="page"/>
      </w:r>
      <w:bookmarkStart w:id="2" w:name="_GoBack"/>
      <w:bookmarkEnd w:id="2"/>
    </w:p>
    <w:bookmarkStart w:id="3" w:name="_Toc374728089"/>
    <w:p w:rsidR="00A7500B" w:rsidRPr="003D162D" w:rsidRDefault="00A476E7" w:rsidP="00171BA8">
      <w:pPr>
        <w:pStyle w:val="Subttulo"/>
      </w:pPr>
      <w:r w:rsidRPr="003D162D">
        <w:rPr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1DD7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7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r w:rsidR="00A7500B" w:rsidRPr="003D162D">
        <w:rPr>
          <w:sz w:val="36"/>
        </w:rPr>
        <w:t>Diagrama de Gantt</w:t>
      </w:r>
      <w:bookmarkEnd w:id="3"/>
    </w:p>
    <w:p w:rsidR="00A7500B" w:rsidRPr="003D162D" w:rsidRDefault="00A7500B" w:rsidP="006E0A31">
      <w:pPr>
        <w:ind w:left="0"/>
        <w:rPr>
          <w:lang w:val="es-AR"/>
        </w:rPr>
      </w:pPr>
    </w:p>
    <w:p w:rsidR="00A7500B" w:rsidRPr="003D162D" w:rsidRDefault="00A7500B" w:rsidP="006E0A31">
      <w:pPr>
        <w:pStyle w:val="Sinespaciado"/>
        <w:rPr>
          <w:lang w:val="es-AR"/>
        </w:rPr>
        <w:sectPr w:rsidR="00A7500B" w:rsidRPr="003D162D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3D162D" w:rsidRDefault="005B0D6A" w:rsidP="00171BA8">
      <w:pPr>
        <w:pStyle w:val="Subttulo"/>
      </w:pPr>
      <w:bookmarkStart w:id="4" w:name="_Toc374728090"/>
      <w:r w:rsidRPr="003D162D">
        <w:lastRenderedPageBreak/>
        <w:t xml:space="preserve">Tareas </w:t>
      </w:r>
      <w:bookmarkEnd w:id="4"/>
      <w:r w:rsidR="003D162D" w:rsidRPr="003D162D">
        <w:t>atrasadas</w:t>
      </w:r>
    </w:p>
    <w:p w:rsidR="005B0D6A" w:rsidRPr="003D162D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5B0D6A" w:rsidRPr="003D162D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5B0D6A" w:rsidRPr="003D162D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Gestión de riesgos (definición)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vie 30/08/13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mar 03/09/13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8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3D162D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3D162D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Pr="003D162D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3D162D" w:rsidRDefault="002F7FB9" w:rsidP="00171BA8">
      <w:pPr>
        <w:pStyle w:val="Subttulo"/>
      </w:pPr>
      <w:bookmarkStart w:id="5" w:name="_Toc374728091"/>
      <w:r w:rsidRPr="003D162D">
        <w:t>Próximas tareas a realizar</w:t>
      </w:r>
      <w:bookmarkEnd w:id="5"/>
    </w:p>
    <w:p w:rsidR="00007EB7" w:rsidRPr="003D162D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Pr="003D162D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A continuación se listan las próximas Tareas a realizar desde la fecha 30/08</w:t>
      </w:r>
      <w:r w:rsidR="00402210" w:rsidRPr="003D162D">
        <w:rPr>
          <w:rFonts w:ascii="Open Sans Light" w:hAnsi="Open Sans Light" w:cs="Open Sans Light"/>
          <w:sz w:val="24"/>
          <w:szCs w:val="24"/>
          <w:lang w:val="es-AR"/>
        </w:rPr>
        <w:t>/2013 hasta 27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>/09/2013 que es el segundo informe a presentar.</w:t>
      </w:r>
    </w:p>
    <w:p w:rsidR="00007EB7" w:rsidRPr="003D162D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3D162D" w:rsidRDefault="003D162D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Identificación</w:t>
      </w:r>
      <w:r w:rsidR="00007EB7"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 y evaluación de herramientas.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 xml:space="preserve">Definición de nuevos </w:t>
      </w:r>
      <w:r w:rsidR="003D162D" w:rsidRPr="003D162D">
        <w:rPr>
          <w:rFonts w:ascii="Open Sans Light" w:hAnsi="Open Sans Light" w:cs="Open Sans Light"/>
          <w:sz w:val="24"/>
          <w:szCs w:val="24"/>
          <w:lang w:val="es-AR"/>
        </w:rPr>
        <w:t>requerimientos</w:t>
      </w:r>
      <w:r w:rsidRPr="003D162D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007EB7" w:rsidRPr="003D162D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3D162D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2F7FB9" w:rsidRPr="003D162D" w:rsidRDefault="002F7FB9" w:rsidP="002F7FB9">
      <w:pPr>
        <w:ind w:left="0"/>
        <w:rPr>
          <w:lang w:val="es-AR"/>
        </w:rPr>
      </w:pPr>
    </w:p>
    <w:sectPr w:rsidR="002F7FB9" w:rsidRPr="003D162D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0E5" w:rsidRDefault="009300E5" w:rsidP="001E45A2">
      <w:r>
        <w:separator/>
      </w:r>
    </w:p>
  </w:endnote>
  <w:endnote w:type="continuationSeparator" w:id="0">
    <w:p w:rsidR="009300E5" w:rsidRDefault="009300E5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0E5" w:rsidRDefault="009300E5" w:rsidP="001E45A2">
      <w:r>
        <w:separator/>
      </w:r>
    </w:p>
  </w:footnote>
  <w:footnote w:type="continuationSeparator" w:id="0">
    <w:p w:rsidR="009300E5" w:rsidRDefault="009300E5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E45A2"/>
    <w:rsid w:val="002F7FB9"/>
    <w:rsid w:val="0032057D"/>
    <w:rsid w:val="003D162D"/>
    <w:rsid w:val="00402210"/>
    <w:rsid w:val="00440EA2"/>
    <w:rsid w:val="004606E3"/>
    <w:rsid w:val="005000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836BD0"/>
    <w:rsid w:val="008E09E0"/>
    <w:rsid w:val="009300E5"/>
    <w:rsid w:val="009835C1"/>
    <w:rsid w:val="009D09C8"/>
    <w:rsid w:val="00A179F8"/>
    <w:rsid w:val="00A476E7"/>
    <w:rsid w:val="00A67AA2"/>
    <w:rsid w:val="00A7500B"/>
    <w:rsid w:val="00BA4C6F"/>
    <w:rsid w:val="00BB0634"/>
    <w:rsid w:val="00C4393A"/>
    <w:rsid w:val="00D4125D"/>
    <w:rsid w:val="00D644E8"/>
    <w:rsid w:val="00DC49DF"/>
    <w:rsid w:val="00E133E9"/>
    <w:rsid w:val="00F6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completado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clip" horzOverflow="clip" vert="horz" wrap="square" lIns="38100" tIns="19050" rIns="38100" bIns="19050" numCol="1" spcCol="0" rtlCol="0" fromWordArt="0" anchor="ctr" anchorCtr="0" forceAA="0" compatLnSpc="1">
                <a:prstTxWarp prst="textNoShape">
                  <a:avLst/>
                </a:prstTxWarp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6350" cap="flat" cmpd="sng" algn="ctr">
                      <a:solidFill>
                        <a:schemeClr val="tx1"/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1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Modelo de Negocio</c:v>
              </c:pt>
              <c:pt idx="8">
                <c:v>Requerimientos</c:v>
              </c:pt>
              <c:pt idx="9">
                <c:v>Informe de Avance Mensual 1</c:v>
              </c:pt>
              <c:pt idx="10">
                <c:v>Informe de Avance Mensual 2</c:v>
              </c:pt>
            </c:strLit>
          </c:cat>
          <c:val>
            <c:numLit>
              <c:formatCode>#,##0"%"</c:formatCode>
              <c:ptCount val="11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53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100</c:v>
              </c:pt>
              <c:pt idx="10">
                <c:v>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21333488"/>
        <c:axId val="1021322608"/>
      </c:barChart>
      <c:catAx>
        <c:axId val="1021333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021322608"/>
        <c:crosses val="autoZero"/>
        <c:auto val="1"/>
        <c:lblAlgn val="ctr"/>
        <c:lblOffset val="100"/>
        <c:noMultiLvlLbl val="0"/>
      </c:catAx>
      <c:valAx>
        <c:axId val="10213226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021333488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8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2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altName w:val="Cambria Math"/>
    <w:charset w:val="00"/>
    <w:family w:val="auto"/>
    <w:pitch w:val="variable"/>
    <w:sig w:usb0="00000001" w:usb1="4000004B" w:usb2="00000000" w:usb3="00000000" w:csb0="00000093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0C7F3F"/>
    <w:rsid w:val="004940CA"/>
    <w:rsid w:val="006F411C"/>
    <w:rsid w:val="0098734A"/>
    <w:rsid w:val="00A42980"/>
    <w:rsid w:val="00F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7F9812-78CD-4EE1-A31E-42C7F3D5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248</TotalTime>
  <Pages>8</Pages>
  <Words>864</Words>
  <Characters>4756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LuK's Ferrero</cp:lastModifiedBy>
  <cp:revision>5</cp:revision>
  <cp:lastPrinted>2012-08-29T16:10:00Z</cp:lastPrinted>
  <dcterms:created xsi:type="dcterms:W3CDTF">2013-12-13T20:24:00Z</dcterms:created>
  <dcterms:modified xsi:type="dcterms:W3CDTF">2013-12-16T23:24:00Z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