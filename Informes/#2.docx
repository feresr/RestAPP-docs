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706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prospecto"/>
      </w:tblPr>
      <w:tblGrid>
        <w:gridCol w:w="10800"/>
      </w:tblGrid>
      <w:tr w:rsidR="007357E8" w:rsidRPr="00776430" w:rsidTr="007357E8">
        <w:trPr>
          <w:trHeight w:hRule="exact" w:val="9360"/>
        </w:trPr>
        <w:tc>
          <w:tcPr>
            <w:tcW w:w="10800" w:type="dxa"/>
            <w:tcMar>
              <w:top w:w="1296" w:type="dxa"/>
            </w:tcMar>
          </w:tcPr>
          <w:p w:rsidR="007357E8" w:rsidRPr="00171BA8" w:rsidRDefault="001E45A2" w:rsidP="00171BA8">
            <w:pPr>
              <w:pStyle w:val="Subtitle"/>
            </w:pPr>
            <w:r w:rsidRPr="00171BA8">
              <w:t>PRoYecto Final</w:t>
            </w:r>
          </w:p>
          <w:sdt>
            <w:sdtPr>
              <w:rPr>
                <w:rFonts w:ascii="Oswald" w:hAnsi="Oswald"/>
                <w:b/>
                <w:lang w:val="es-AR"/>
              </w:rPr>
              <w:alias w:val="Nombre"/>
              <w:tag w:val=""/>
              <w:id w:val="692884954"/>
              <w:placeholder>
                <w:docPart w:val="822909029E8C43D2B96106AC551E5E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:rsidR="007357E8" w:rsidRPr="00171BA8" w:rsidRDefault="001E45A2" w:rsidP="007357E8">
                <w:pPr>
                  <w:pStyle w:val="Title"/>
                  <w:rPr>
                    <w:b/>
                    <w:lang w:val="es-AR"/>
                  </w:rPr>
                </w:pPr>
                <w:r w:rsidRPr="00171BA8">
                  <w:rPr>
                    <w:rFonts w:ascii="Oswald" w:hAnsi="Oswald"/>
                    <w:b/>
                    <w:lang w:val="es-AR"/>
                  </w:rPr>
                  <w:t>RestApp</w:t>
                </w:r>
              </w:p>
            </w:sdtContent>
          </w:sdt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171BA8">
            <w:pPr>
              <w:pStyle w:val="Edad"/>
              <w:ind w:left="0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6C2E26" w:rsidRPr="002F7FB9" w:rsidRDefault="006C2E26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D644E8" w:rsidRPr="002F7FB9" w:rsidRDefault="00D644E8" w:rsidP="006B169C">
            <w:pPr>
              <w:pStyle w:val="Edad"/>
              <w:ind w:left="635"/>
              <w:rPr>
                <w:sz w:val="36"/>
                <w:szCs w:val="36"/>
                <w:lang w:val="es-AR"/>
              </w:rPr>
            </w:pPr>
          </w:p>
          <w:p w:rsidR="007357E8" w:rsidRPr="00171BA8" w:rsidRDefault="00776430" w:rsidP="00776430">
            <w:pPr>
              <w:pStyle w:val="Edad"/>
              <w:ind w:left="635" w:right="452"/>
              <w:jc w:val="right"/>
              <w:rPr>
                <w:rFonts w:ascii="Oswald" w:hAnsi="Oswald"/>
                <w:sz w:val="36"/>
                <w:szCs w:val="36"/>
                <w:lang w:val="es-AR"/>
              </w:rPr>
            </w:pP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27</w:t>
            </w:r>
            <w:r w:rsidR="001E45A2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</w:t>
            </w:r>
            <w:r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>Septiembre</w:t>
            </w:r>
            <w:r w:rsidR="00D644E8" w:rsidRPr="00171BA8">
              <w:rPr>
                <w:rFonts w:ascii="Oswald" w:hAnsi="Oswald"/>
                <w:color w:val="717073" w:themeColor="accent3"/>
                <w:sz w:val="44"/>
                <w:szCs w:val="36"/>
                <w:lang w:val="es-AR"/>
              </w:rPr>
              <w:t xml:space="preserve"> de 2013</w:t>
            </w:r>
          </w:p>
        </w:tc>
      </w:tr>
      <w:tr w:rsidR="007357E8" w:rsidRPr="002F7FB9" w:rsidTr="001E45A2">
        <w:trPr>
          <w:trHeight w:hRule="exact" w:val="2160"/>
        </w:trPr>
        <w:tc>
          <w:tcPr>
            <w:tcW w:w="10800" w:type="dxa"/>
            <w:shd w:val="clear" w:color="auto" w:fill="262626" w:themeFill="text1" w:themeFillTint="D9"/>
            <w:vAlign w:val="center"/>
          </w:tcPr>
          <w:p w:rsidR="007357E8" w:rsidRPr="00171BA8" w:rsidRDefault="001E45A2" w:rsidP="007357E8">
            <w:pPr>
              <w:pStyle w:val="BlockText"/>
              <w:rPr>
                <w:rFonts w:ascii="Oswald" w:hAnsi="Oswald"/>
                <w:lang w:val="es-AR"/>
              </w:rPr>
            </w:pPr>
            <w:r w:rsidRPr="00171BA8">
              <w:rPr>
                <w:rFonts w:ascii="Oswald" w:hAnsi="Oswald"/>
                <w:lang w:val="es-AR"/>
              </w:rPr>
              <w:t>Informe de Avance #</w:t>
            </w:r>
            <w:r w:rsidR="00171BA8">
              <w:rPr>
                <w:rFonts w:ascii="Oswald" w:hAnsi="Oswald"/>
                <w:lang w:val="es-AR"/>
              </w:rPr>
              <w:t xml:space="preserve"> </w:t>
            </w:r>
            <w:r w:rsidR="00776430">
              <w:rPr>
                <w:rFonts w:ascii="Oswald" w:hAnsi="Oswald"/>
                <w:lang w:val="es-AR"/>
              </w:rPr>
              <w:t>2</w:t>
            </w:r>
          </w:p>
          <w:p w:rsidR="001E45A2" w:rsidRPr="00171BA8" w:rsidRDefault="001E45A2" w:rsidP="001E45A2">
            <w:pPr>
              <w:pStyle w:val="BlockText"/>
              <w:rPr>
                <w:rFonts w:ascii="Oswald" w:hAnsi="Oswald"/>
                <w:sz w:val="36"/>
                <w:lang w:val="es-AR"/>
              </w:rPr>
            </w:pPr>
            <w:r w:rsidRPr="00171BA8">
              <w:rPr>
                <w:rFonts w:ascii="Oswald" w:hAnsi="Oswald"/>
                <w:b/>
                <w:sz w:val="36"/>
                <w:lang w:val="es-AR"/>
              </w:rPr>
              <w:t>U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niversidad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T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ecnológica </w:t>
            </w:r>
            <w:r w:rsidRPr="00171BA8">
              <w:rPr>
                <w:rFonts w:ascii="Oswald" w:hAnsi="Oswald"/>
                <w:b/>
                <w:sz w:val="36"/>
                <w:lang w:val="es-AR"/>
              </w:rPr>
              <w:t>N</w:t>
            </w:r>
            <w:r w:rsidRPr="00171BA8">
              <w:rPr>
                <w:rFonts w:ascii="Oswald" w:hAnsi="Oswald"/>
                <w:sz w:val="36"/>
                <w:lang w:val="es-AR"/>
              </w:rPr>
              <w:t xml:space="preserve">acional </w:t>
            </w:r>
          </w:p>
          <w:p w:rsidR="007357E8" w:rsidRPr="002F7FB9" w:rsidRDefault="001E45A2" w:rsidP="001E45A2">
            <w:pPr>
              <w:pStyle w:val="BlockText"/>
              <w:rPr>
                <w:lang w:val="es-AR"/>
              </w:rPr>
            </w:pPr>
            <w:r w:rsidRPr="00171BA8">
              <w:rPr>
                <w:rFonts w:ascii="Oswald" w:hAnsi="Oswald"/>
                <w:sz w:val="36"/>
                <w:lang w:val="es-AR"/>
              </w:rPr>
              <w:t>Facultad Regional San Francisco</w:t>
            </w:r>
          </w:p>
        </w:tc>
      </w:tr>
      <w:tr w:rsidR="007357E8" w:rsidRPr="00776430" w:rsidTr="007357E8">
        <w:trPr>
          <w:trHeight w:hRule="exact" w:val="1584"/>
        </w:trPr>
        <w:tc>
          <w:tcPr>
            <w:tcW w:w="10800" w:type="dxa"/>
            <w:vAlign w:val="bottom"/>
          </w:tcPr>
          <w:p w:rsidR="007357E8" w:rsidRPr="00171BA8" w:rsidRDefault="001E45A2" w:rsidP="007357E8">
            <w:pPr>
              <w:rPr>
                <w:rFonts w:ascii="Oswald" w:hAnsi="Oswald"/>
                <w:sz w:val="28"/>
                <w:szCs w:val="28"/>
                <w:lang w:val="es-AR"/>
              </w:rPr>
            </w:pPr>
            <w:r w:rsidRPr="00171BA8">
              <w:rPr>
                <w:rFonts w:ascii="Oswald" w:hAnsi="Oswald"/>
                <w:sz w:val="28"/>
                <w:szCs w:val="28"/>
                <w:lang w:val="es-AR"/>
              </w:rPr>
              <w:t>Ferrero Lucas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Raviola Fernando</w:t>
            </w:r>
            <w:r w:rsidRPr="00171BA8">
              <w:rPr>
                <w:rFonts w:ascii="Oswald" w:hAnsi="Oswald"/>
                <w:sz w:val="28"/>
                <w:szCs w:val="28"/>
                <w:lang w:val="es-AR"/>
              </w:rPr>
              <w:br/>
              <w:t>Salomón Oscar</w:t>
            </w:r>
          </w:p>
        </w:tc>
      </w:tr>
      <w:tr w:rsidR="007357E8" w:rsidRPr="002F7FB9" w:rsidTr="007357E8">
        <w:trPr>
          <w:trHeight w:hRule="exact" w:val="1008"/>
        </w:trPr>
        <w:tc>
          <w:tcPr>
            <w:tcW w:w="10800" w:type="dxa"/>
            <w:vAlign w:val="bottom"/>
          </w:tcPr>
          <w:p w:rsidR="007357E8" w:rsidRPr="00171BA8" w:rsidRDefault="001E45A2" w:rsidP="001E45A2">
            <w:pPr>
              <w:rPr>
                <w:rFonts w:ascii="Oswald" w:hAnsi="Oswald"/>
                <w:sz w:val="32"/>
                <w:szCs w:val="32"/>
                <w:lang w:val="es-AR"/>
              </w:rPr>
            </w:pPr>
            <w:r w:rsidRPr="00171BA8">
              <w:rPr>
                <w:rFonts w:ascii="Oswald" w:hAnsi="Oswald"/>
                <w:sz w:val="32"/>
                <w:szCs w:val="32"/>
                <w:lang w:val="es-AR"/>
              </w:rPr>
              <w:t>Profesora</w:t>
            </w:r>
            <w:r w:rsidRPr="00171BA8">
              <w:rPr>
                <w:rFonts w:ascii="Oswald" w:hAnsi="Oswald"/>
                <w:b/>
                <w:sz w:val="32"/>
                <w:szCs w:val="32"/>
                <w:lang w:val="es-AR"/>
              </w:rPr>
              <w:t>:</w:t>
            </w:r>
            <w:r w:rsidRPr="00171BA8">
              <w:rPr>
                <w:rFonts w:ascii="Oswald" w:hAnsi="Oswald"/>
                <w:sz w:val="32"/>
                <w:szCs w:val="32"/>
                <w:lang w:val="es-AR"/>
              </w:rPr>
              <w:t xml:space="preserve"> Ing. Marisa Pérez</w:t>
            </w:r>
          </w:p>
        </w:tc>
      </w:tr>
    </w:tbl>
    <w:p w:rsidR="00D644E8" w:rsidRPr="002F7FB9" w:rsidRDefault="001E45A2" w:rsidP="0065532E">
      <w:pPr>
        <w:pStyle w:val="NoSpacing"/>
        <w:rPr>
          <w:lang w:val="es-AR" w:eastAsia="es-ES"/>
        </w:rPr>
        <w:sectPr w:rsidR="00D644E8" w:rsidRPr="002F7FB9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2F7FB9"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4144" behindDoc="1" locked="0" layoutInCell="1" allowOverlap="1" wp14:anchorId="4C446B88" wp14:editId="77DE1E23">
                <wp:simplePos x="0" y="0"/>
                <wp:positionH relativeFrom="margin">
                  <wp:align>right</wp:align>
                </wp:positionH>
                <wp:positionV relativeFrom="margin">
                  <wp:align>top</wp:align>
                </wp:positionV>
                <wp:extent cx="6858000" cy="9144000"/>
                <wp:effectExtent l="0" t="0" r="19050" b="19050"/>
                <wp:wrapNone/>
                <wp:docPr id="60" name="Grupo 59" descr="Diseño de fondo de bloque de color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9144000"/>
                          <a:chOff x="0" y="0"/>
                          <a:chExt cx="6858634" cy="9139739"/>
                        </a:xfrm>
                      </wpg:grpSpPr>
                      <wps:wsp>
                        <wps:cNvPr id="2" name="Rectángulo 2"/>
                        <wps:cNvSpPr/>
                        <wps:spPr>
                          <a:xfrm>
                            <a:off x="0" y="6853739"/>
                            <a:ext cx="6857365" cy="2286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ángulo 3"/>
                        <wps:cNvSpPr/>
                        <wps:spPr>
                          <a:xfrm>
                            <a:off x="635" y="0"/>
                            <a:ext cx="6857365" cy="685800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634" y="0"/>
                            <a:ext cx="6858000" cy="9139555"/>
                            <a:chOff x="635" y="0"/>
                            <a:chExt cx="6858635" cy="9139555"/>
                          </a:xfrm>
                          <a:solidFill>
                            <a:schemeClr val="accent2">
                              <a:alpha val="20000"/>
                            </a:schemeClr>
                          </a:solidFill>
                        </wpg:grpSpPr>
                        <wps:wsp>
                          <wps:cNvPr id="5" name="Forma libre 5"/>
                          <wps:cNvSpPr>
                            <a:spLocks/>
                          </wps:cNvSpPr>
                          <wps:spPr bwMode="auto">
                            <a:xfrm>
                              <a:off x="2553335" y="5048250"/>
                              <a:ext cx="4305935" cy="119380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1880"/>
                                <a:gd name="T2" fmla="*/ 6781 w 6781"/>
                                <a:gd name="T3" fmla="*/ 1880 h 1880"/>
                                <a:gd name="T4" fmla="*/ 0 w 6781"/>
                                <a:gd name="T5" fmla="*/ 21 h 1880"/>
                                <a:gd name="T6" fmla="*/ 6781 w 6781"/>
                                <a:gd name="T7" fmla="*/ 0 h 18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1880">
                                  <a:moveTo>
                                    <a:pt x="6781" y="0"/>
                                  </a:moveTo>
                                  <a:lnTo>
                                    <a:pt x="6781" y="1880"/>
                                  </a:lnTo>
                                  <a:lnTo>
                                    <a:pt x="0" y="21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Forma libre 6"/>
                          <wps:cNvSpPr>
                            <a:spLocks/>
                          </wps:cNvSpPr>
                          <wps:spPr bwMode="auto">
                            <a:xfrm>
                              <a:off x="2553335" y="762000"/>
                              <a:ext cx="4305935" cy="4300220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6772"/>
                                <a:gd name="T2" fmla="*/ 6781 w 6781"/>
                                <a:gd name="T3" fmla="*/ 1894 h 6772"/>
                                <a:gd name="T4" fmla="*/ 0 w 6781"/>
                                <a:gd name="T5" fmla="*/ 6772 h 6772"/>
                                <a:gd name="T6" fmla="*/ 6781 w 6781"/>
                                <a:gd name="T7" fmla="*/ 0 h 67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6772">
                                  <a:moveTo>
                                    <a:pt x="6781" y="0"/>
                                  </a:moveTo>
                                  <a:lnTo>
                                    <a:pt x="6781" y="1894"/>
                                  </a:lnTo>
                                  <a:lnTo>
                                    <a:pt x="0" y="6772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Forma libre 7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4305935" cy="4081780"/>
                            </a:xfrm>
                            <a:custGeom>
                              <a:avLst/>
                              <a:gdLst>
                                <a:gd name="T0" fmla="*/ 0 w 6781"/>
                                <a:gd name="T1" fmla="*/ 0 h 6428"/>
                                <a:gd name="T2" fmla="*/ 6781 w 6781"/>
                                <a:gd name="T3" fmla="*/ 4259 h 6428"/>
                                <a:gd name="T4" fmla="*/ 6781 w 6781"/>
                                <a:gd name="T5" fmla="*/ 6428 h 6428"/>
                                <a:gd name="T6" fmla="*/ 5598 w 6781"/>
                                <a:gd name="T7" fmla="*/ 6428 h 6428"/>
                                <a:gd name="T8" fmla="*/ 0 w 6781"/>
                                <a:gd name="T9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6781" h="6428">
                                  <a:moveTo>
                                    <a:pt x="0" y="0"/>
                                  </a:moveTo>
                                  <a:lnTo>
                                    <a:pt x="6781" y="4259"/>
                                  </a:lnTo>
                                  <a:lnTo>
                                    <a:pt x="6781" y="6428"/>
                                  </a:lnTo>
                                  <a:lnTo>
                                    <a:pt x="5598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orma libre 8"/>
                          <wps:cNvSpPr>
                            <a:spLocks/>
                          </wps:cNvSpPr>
                          <wps:spPr bwMode="auto">
                            <a:xfrm>
                              <a:off x="2553335" y="3009900"/>
                              <a:ext cx="4305935" cy="2052955"/>
                            </a:xfrm>
                            <a:custGeom>
                              <a:avLst/>
                              <a:gdLst>
                                <a:gd name="T0" fmla="*/ 6781 w 6781"/>
                                <a:gd name="T1" fmla="*/ 0 h 3233"/>
                                <a:gd name="T2" fmla="*/ 6781 w 6781"/>
                                <a:gd name="T3" fmla="*/ 1571 h 3233"/>
                                <a:gd name="T4" fmla="*/ 0 w 6781"/>
                                <a:gd name="T5" fmla="*/ 3233 h 3233"/>
                                <a:gd name="T6" fmla="*/ 6781 w 6781"/>
                                <a:gd name="T7" fmla="*/ 0 h 32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6781" h="3233">
                                  <a:moveTo>
                                    <a:pt x="6781" y="0"/>
                                  </a:moveTo>
                                  <a:lnTo>
                                    <a:pt x="6781" y="1571"/>
                                  </a:lnTo>
                                  <a:lnTo>
                                    <a:pt x="0" y="3233"/>
                                  </a:lnTo>
                                  <a:lnTo>
                                    <a:pt x="6781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orma libre 9"/>
                          <wps:cNvSpPr>
                            <a:spLocks/>
                          </wps:cNvSpPr>
                          <wps:spPr bwMode="auto">
                            <a:xfrm>
                              <a:off x="1838960" y="5057775"/>
                              <a:ext cx="737235" cy="4081780"/>
                            </a:xfrm>
                            <a:custGeom>
                              <a:avLst/>
                              <a:gdLst>
                                <a:gd name="T0" fmla="*/ 1135 w 1161"/>
                                <a:gd name="T1" fmla="*/ 0 h 6428"/>
                                <a:gd name="T2" fmla="*/ 1161 w 1161"/>
                                <a:gd name="T3" fmla="*/ 6428 h 6428"/>
                                <a:gd name="T4" fmla="*/ 0 w 1161"/>
                                <a:gd name="T5" fmla="*/ 6428 h 6428"/>
                                <a:gd name="T6" fmla="*/ 1135 w 1161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61" h="6428">
                                  <a:moveTo>
                                    <a:pt x="1135" y="0"/>
                                  </a:moveTo>
                                  <a:lnTo>
                                    <a:pt x="1161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1135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orma libre 10"/>
                          <wps:cNvSpPr>
                            <a:spLocks/>
                          </wps:cNvSpPr>
                          <wps:spPr bwMode="auto">
                            <a:xfrm>
                              <a:off x="400685" y="5057775"/>
                              <a:ext cx="2158365" cy="4081780"/>
                            </a:xfrm>
                            <a:custGeom>
                              <a:avLst/>
                              <a:gdLst>
                                <a:gd name="T0" fmla="*/ 3399 w 3399"/>
                                <a:gd name="T1" fmla="*/ 0 h 6428"/>
                                <a:gd name="T2" fmla="*/ 1156 w 3399"/>
                                <a:gd name="T3" fmla="*/ 6428 h 6428"/>
                                <a:gd name="T4" fmla="*/ 0 w 3399"/>
                                <a:gd name="T5" fmla="*/ 6428 h 6428"/>
                                <a:gd name="T6" fmla="*/ 3399 w 3399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399" h="6428">
                                  <a:moveTo>
                                    <a:pt x="3399" y="0"/>
                                  </a:moveTo>
                                  <a:lnTo>
                                    <a:pt x="1156" y="6428"/>
                                  </a:lnTo>
                                  <a:lnTo>
                                    <a:pt x="0" y="6428"/>
                                  </a:lnTo>
                                  <a:lnTo>
                                    <a:pt x="339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orma libre 11"/>
                          <wps:cNvSpPr>
                            <a:spLocks/>
                          </wps:cNvSpPr>
                          <wps:spPr bwMode="auto">
                            <a:xfrm>
                              <a:off x="2553335" y="5057775"/>
                              <a:ext cx="1950720" cy="4081780"/>
                            </a:xfrm>
                            <a:custGeom>
                              <a:avLst/>
                              <a:gdLst>
                                <a:gd name="T0" fmla="*/ 0 w 3072"/>
                                <a:gd name="T1" fmla="*/ 0 h 6428"/>
                                <a:gd name="T2" fmla="*/ 3072 w 3072"/>
                                <a:gd name="T3" fmla="*/ 6428 h 6428"/>
                                <a:gd name="T4" fmla="*/ 1361 w 3072"/>
                                <a:gd name="T5" fmla="*/ 6428 h 6428"/>
                                <a:gd name="T6" fmla="*/ 0 w 3072"/>
                                <a:gd name="T7" fmla="*/ 0 h 6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072" h="6428">
                                  <a:moveTo>
                                    <a:pt x="0" y="0"/>
                                  </a:moveTo>
                                  <a:lnTo>
                                    <a:pt x="3072" y="6428"/>
                                  </a:lnTo>
                                  <a:lnTo>
                                    <a:pt x="1361" y="642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orma libre 12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626745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987"/>
                                <a:gd name="T2" fmla="*/ 0 w 4023"/>
                                <a:gd name="T3" fmla="*/ 987 h 987"/>
                                <a:gd name="T4" fmla="*/ 0 w 4023"/>
                                <a:gd name="T5" fmla="*/ 13 h 987"/>
                                <a:gd name="T6" fmla="*/ 4023 w 4023"/>
                                <a:gd name="T7" fmla="*/ 0 h 9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987">
                                  <a:moveTo>
                                    <a:pt x="4023" y="0"/>
                                  </a:moveTo>
                                  <a:lnTo>
                                    <a:pt x="0" y="987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orma libre 13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184023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2898"/>
                                <a:gd name="T2" fmla="*/ 0 w 4023"/>
                                <a:gd name="T3" fmla="*/ 2898 h 2898"/>
                                <a:gd name="T4" fmla="*/ 0 w 4023"/>
                                <a:gd name="T5" fmla="*/ 1920 h 2898"/>
                                <a:gd name="T6" fmla="*/ 4023 w 4023"/>
                                <a:gd name="T7" fmla="*/ 0 h 289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898">
                                  <a:moveTo>
                                    <a:pt x="4023" y="0"/>
                                  </a:moveTo>
                                  <a:lnTo>
                                    <a:pt x="0" y="2898"/>
                                  </a:lnTo>
                                  <a:lnTo>
                                    <a:pt x="0" y="1920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orma libre 14"/>
                          <wps:cNvSpPr>
                            <a:spLocks/>
                          </wps:cNvSpPr>
                          <wps:spPr bwMode="auto">
                            <a:xfrm>
                              <a:off x="635" y="5057775"/>
                              <a:ext cx="2554605" cy="3472180"/>
                            </a:xfrm>
                            <a:custGeom>
                              <a:avLst/>
                              <a:gdLst>
                                <a:gd name="T0" fmla="*/ 4023 w 4023"/>
                                <a:gd name="T1" fmla="*/ 0 h 5468"/>
                                <a:gd name="T2" fmla="*/ 0 w 4023"/>
                                <a:gd name="T3" fmla="*/ 5468 h 5468"/>
                                <a:gd name="T4" fmla="*/ 0 w 4023"/>
                                <a:gd name="T5" fmla="*/ 4024 h 5468"/>
                                <a:gd name="T6" fmla="*/ 4023 w 4023"/>
                                <a:gd name="T7" fmla="*/ 0 h 54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5468">
                                  <a:moveTo>
                                    <a:pt x="4023" y="0"/>
                                  </a:moveTo>
                                  <a:lnTo>
                                    <a:pt x="0" y="5468"/>
                                  </a:lnTo>
                                  <a:lnTo>
                                    <a:pt x="0" y="4024"/>
                                  </a:lnTo>
                                  <a:lnTo>
                                    <a:pt x="4023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orma libre 15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3729355" cy="5062220"/>
                            </a:xfrm>
                            <a:custGeom>
                              <a:avLst/>
                              <a:gdLst>
                                <a:gd name="T0" fmla="*/ 4224 w 5873"/>
                                <a:gd name="T1" fmla="*/ 0 h 7972"/>
                                <a:gd name="T2" fmla="*/ 5873 w 5873"/>
                                <a:gd name="T3" fmla="*/ 0 h 7972"/>
                                <a:gd name="T4" fmla="*/ 0 w 5873"/>
                                <a:gd name="T5" fmla="*/ 7972 h 7972"/>
                                <a:gd name="T6" fmla="*/ 4224 w 5873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5873" h="7972">
                                  <a:moveTo>
                                    <a:pt x="4224" y="0"/>
                                  </a:moveTo>
                                  <a:lnTo>
                                    <a:pt x="5873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4224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orma libre 16"/>
                          <wps:cNvSpPr>
                            <a:spLocks/>
                          </wps:cNvSpPr>
                          <wps:spPr bwMode="auto">
                            <a:xfrm>
                              <a:off x="635" y="3457575"/>
                              <a:ext cx="2554605" cy="160401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2526"/>
                                <a:gd name="T2" fmla="*/ 4023 w 4023"/>
                                <a:gd name="T3" fmla="*/ 2526 h 2526"/>
                                <a:gd name="T4" fmla="*/ 0 w 4023"/>
                                <a:gd name="T5" fmla="*/ 1427 h 2526"/>
                                <a:gd name="T6" fmla="*/ 0 w 4023"/>
                                <a:gd name="T7" fmla="*/ 0 h 25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4023" h="2526">
                                  <a:moveTo>
                                    <a:pt x="0" y="0"/>
                                  </a:moveTo>
                                  <a:lnTo>
                                    <a:pt x="4023" y="2526"/>
                                  </a:lnTo>
                                  <a:lnTo>
                                    <a:pt x="0" y="142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orma libre 17"/>
                          <wps:cNvSpPr>
                            <a:spLocks/>
                          </wps:cNvSpPr>
                          <wps:spPr bwMode="auto">
                            <a:xfrm>
                              <a:off x="2553335" y="0"/>
                              <a:ext cx="1770380" cy="5062220"/>
                            </a:xfrm>
                            <a:custGeom>
                              <a:avLst/>
                              <a:gdLst>
                                <a:gd name="T0" fmla="*/ 1409 w 2788"/>
                                <a:gd name="T1" fmla="*/ 0 h 7972"/>
                                <a:gd name="T2" fmla="*/ 2788 w 2788"/>
                                <a:gd name="T3" fmla="*/ 0 h 7972"/>
                                <a:gd name="T4" fmla="*/ 0 w 2788"/>
                                <a:gd name="T5" fmla="*/ 7972 h 7972"/>
                                <a:gd name="T6" fmla="*/ 1409 w 2788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788" h="7972">
                                  <a:moveTo>
                                    <a:pt x="1409" y="0"/>
                                  </a:moveTo>
                                  <a:lnTo>
                                    <a:pt x="2788" y="0"/>
                                  </a:lnTo>
                                  <a:lnTo>
                                    <a:pt x="0" y="7972"/>
                                  </a:lnTo>
                                  <a:lnTo>
                                    <a:pt x="1409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orma libre 18"/>
                          <wps:cNvSpPr>
                            <a:spLocks/>
                          </wps:cNvSpPr>
                          <wps:spPr bwMode="auto">
                            <a:xfrm>
                              <a:off x="635" y="0"/>
                              <a:ext cx="2554605" cy="5062220"/>
                            </a:xfrm>
                            <a:custGeom>
                              <a:avLst/>
                              <a:gdLst>
                                <a:gd name="T0" fmla="*/ 0 w 4023"/>
                                <a:gd name="T1" fmla="*/ 0 h 7972"/>
                                <a:gd name="T2" fmla="*/ 213 w 4023"/>
                                <a:gd name="T3" fmla="*/ 0 h 7972"/>
                                <a:gd name="T4" fmla="*/ 4023 w 4023"/>
                                <a:gd name="T5" fmla="*/ 7972 h 7972"/>
                                <a:gd name="T6" fmla="*/ 0 w 4023"/>
                                <a:gd name="T7" fmla="*/ 3356 h 7972"/>
                                <a:gd name="T8" fmla="*/ 0 w 4023"/>
                                <a:gd name="T9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4023" h="7972">
                                  <a:moveTo>
                                    <a:pt x="0" y="0"/>
                                  </a:moveTo>
                                  <a:lnTo>
                                    <a:pt x="213" y="0"/>
                                  </a:lnTo>
                                  <a:lnTo>
                                    <a:pt x="4023" y="7972"/>
                                  </a:lnTo>
                                  <a:lnTo>
                                    <a:pt x="0" y="335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orma libre 19"/>
                          <wps:cNvSpPr>
                            <a:spLocks/>
                          </wps:cNvSpPr>
                          <wps:spPr bwMode="auto">
                            <a:xfrm>
                              <a:off x="1486535" y="0"/>
                              <a:ext cx="1069340" cy="5062220"/>
                            </a:xfrm>
                            <a:custGeom>
                              <a:avLst/>
                              <a:gdLst>
                                <a:gd name="T0" fmla="*/ 0 w 1684"/>
                                <a:gd name="T1" fmla="*/ 0 h 7972"/>
                                <a:gd name="T2" fmla="*/ 1653 w 1684"/>
                                <a:gd name="T3" fmla="*/ 0 h 7972"/>
                                <a:gd name="T4" fmla="*/ 1684 w 1684"/>
                                <a:gd name="T5" fmla="*/ 7972 h 7972"/>
                                <a:gd name="T6" fmla="*/ 0 w 1684"/>
                                <a:gd name="T7" fmla="*/ 0 h 79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684" h="7972">
                                  <a:moveTo>
                                    <a:pt x="0" y="0"/>
                                  </a:moveTo>
                                  <a:lnTo>
                                    <a:pt x="1653" y="0"/>
                                  </a:lnTo>
                                  <a:lnTo>
                                    <a:pt x="1684" y="797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2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74A6D" id="Grupo 59" o:spid="_x0000_s1026" alt="Diseño de fondo de bloque de color" style="position:absolute;margin-left:488.8pt;margin-top:0;width:540pt;height:10in;z-index:-251662336;mso-position-horizontal:right;mso-position-horizontal-relative:margin;mso-position-vertical:top;mso-position-vertical-relative:margin;mso-width-relative:margin;mso-height-relative:margin" coordsize="68586,91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">
                <v:rect id="Rectángulo 2" o:spid="_x0000_s1027" style="position:absolute;top:68537;width:68573;height:22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iGRMUA&#10;AADaAAAADwAAAGRycy9kb3ducmV2LnhtbESP3WoCMRSE7wt9h3CE3kjNKlZka5RSEAuC+Nf29rA5&#10;3azdnCyb6K4+vREEL4eZ+YaZzFpbihPVvnCsoN9LQBBnThecK9jv5q9jED4gaywdk4IzeZhNn58m&#10;mGrX8IZO25CLCGGfogITQpVK6TNDFn3PVcTR+3O1xRBlnUtdYxPhtpSDJBlJiwXHBYMVfRrK/rdH&#10;q4DyH3NYNPPV/m35vfldX45m2O0q9dJpP95BBGrDI3xvf2kFA7hdiTd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OIZE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rect id="Rectángulo 3" o:spid="_x0000_s1028" style="position:absolute;left:6;width:68574;height:685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j38UA&#10;AADaAAAADwAAAGRycy9kb3ducmV2LnhtbESP3WoCMRSE7wu+QziCN6LZ2lZka5QiiEKh+O/tYXO6&#10;2XZzsmyiu+3Tm0LBy2FmvmGm89aW4kq1LxwreBwmIIgzpwvOFRz2y8EEhA/IGkvHpOCHPMxnnYcp&#10;pto1vKXrLuQiQtinqMCEUKVS+syQRT90FXH0Pl1tMURZ51LX2ES4LeUoScbSYsFxwWBFC0PZ9+5i&#10;FVB+Ml+rZvlxeHk/bs+b34t57veV6nXbt1cQgdpwD/+311rBE/xdiTdAz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dCPfxQAAANoAAAAPAAAAAAAAAAAAAAAAAJgCAABkcnMv&#10;ZG93bnJldi54bWxQSwUGAAAAAAQABAD1AAAAigMAAAAA&#10;" fillcolor="#fdbd31 [3032]" strokecolor="#fdb924 [3208]" strokeweight=".5pt">
                  <v:fill color2="#fdb720 [3176]" rotate="t" colors="0 #ffc14f;.5 #ffbd19;1 #e5ac09" focus="100%" type="gradient">
                    <o:fill v:ext="view" type="gradientUnscaled"/>
                  </v:fill>
                </v:rect>
                <v:group id="Grupo 4" o:spid="_x0000_s1029" style="position:absolute;left:6;width:68580;height:91395" coordorigin="6" coordsize="68586,913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 id="Forma libre 5" o:spid="_x0000_s1030" style="position:absolute;left:25533;top:50482;width:43059;height:11938;visibility:visible;mso-wrap-style:square;v-text-anchor:top" coordsize="6781,18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auDsMA&#10;AADaAAAADwAAAGRycy9kb3ducmV2LnhtbESPUUvDQBCE3wX/w7FC3+zFQqPEXosIQitUMCp9XXLb&#10;JDS3F+62aeyv9woFH4eZ+YZZrEbXqYFCbD0beJhmoIgrb1uuDXx/vd0/gYqCbLHzTAZ+KcJqeXuz&#10;wML6E3/SUEqtEoRjgQYakb7QOlYNOYxT3xMnb++DQ0ky1NoGPCW46/Qsy3LtsOW00GBPrw1Vh/Lo&#10;DIzb/eZjU+5okMNjyOWY737O78ZM7saXZ1BCo/yHr+21NTCHy5V0A/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auDsMAAADaAAAADwAAAAAAAAAAAAAAAACYAgAAZHJzL2Rv&#10;d25yZXYueG1sUEsFBgAAAAAEAAQA9QAAAIgDAAAAAA==&#10;" path="m6781,r,1880l,21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193800;0,13335;4305935,0" o:connectangles="0,0,0,0"/>
                  </v:shape>
                  <v:shape id="Forma libre 6" o:spid="_x0000_s1031" style="position:absolute;left:25533;top:7620;width:43059;height:43002;visibility:visible;mso-wrap-style:square;v-text-anchor:top" coordsize="6781,67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uk78QA&#10;AADaAAAADwAAAGRycy9kb3ducmV2LnhtbESPT0vDQBTE7wW/w/IK3tpNPUSbdltEUNvipekfPD6y&#10;zySYfS9k1yb66V1B6HGYmd8wy/XgGnWhztfCBmbTBBRxIbbm0sDx8Dx5AOUDssVGmAx8k4f16ma0&#10;xMxKz3u65KFUEcI+QwNVCG2mtS8qcuin0hJH70M6hyHKrtS2wz7CXaPvkiTVDmuOCxW29FRR8Zl/&#10;OQO7n3Oav+/m9vj22m/lZZBTuBdjbsfD4wJUoCFcw//tjTWQwt+VeAP0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7pO/EAAAA2gAAAA8AAAAAAAAAAAAAAAAAmAIAAGRycy9k&#10;b3ducmV2LnhtbFBLBQYAAAAABAAEAPUAAACJAwAAAAA=&#10;" path="m6781,r,1894l,6772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1202690;0,4300220;4305935,0" o:connectangles="0,0,0,0"/>
                  </v:shape>
                  <v:shape id="Forma libre 7" o:spid="_x0000_s1032" style="position:absolute;left:25533;top:50577;width:43059;height:40818;visibility:visible;mso-wrap-style:square;v-text-anchor:top" coordsize="678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FZ9sIA&#10;AADaAAAADwAAAGRycy9kb3ducmV2LnhtbESPzWrDMBCE74W8g9hAb7WcQt3iWAnpTyBXJyXg22Jt&#10;bCfWylhqrLx9VCj0OMzMN0yxDqYXVxpdZ1nBIklBENdWd9wo+D5sn95AOI+ssbdMCm7kYL2aPRSY&#10;aztxSde9b0SEsMtRQev9kEvp6pYMusQOxNE72dGgj3JspB5xinDTy+c0zaTBjuNCiwN9tFRf9j9G&#10;wbH6yoI+Z5m5+M93qV+qULpKqcd52CxBeAr+P/zX3mkFr/B7Jd4Aub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oVn2wgAAANoAAAAPAAAAAAAAAAAAAAAAAJgCAABkcnMvZG93&#10;bnJldi54bWxQSwUGAAAAAAQABAD1AAAAhwMAAAAA&#10;" path="m,l6781,4259r,2169l5598,6428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4305935,2704465;4305935,4081780;3554730,4081780;0,0" o:connectangles="0,0,0,0,0"/>
                  </v:shape>
                  <v:shape id="Forma libre 8" o:spid="_x0000_s1033" style="position:absolute;left:25533;top:30099;width:43059;height:20529;visibility:visible;mso-wrap-style:square;v-text-anchor:top" coordsize="6781,32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NhZsAA&#10;AADaAAAADwAAAGRycy9kb3ducmV2LnhtbERPTWuDQBC9F/Iflink1qxKSBvjGkKKwWvSQq8Td6JS&#10;d1bcrZr++u4h0OPjfWf72XRipMG1lhXEqwgEcWV1y7WCz4/i5Q2E88gaO8uk4E4O9vniKcNU24nP&#10;NF58LUIIuxQVNN73qZSuasigW9meOHA3Oxj0AQ611ANOIdx0MomijTTYcmhosKdjQ9X35ccoOPfF&#10;+/qVy0Mcj22y/f06XYskUWr5PB92IDzN/l/8cJdaQdgaroQbIPM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/NhZsAAAADaAAAADwAAAAAAAAAAAAAAAACYAgAAZHJzL2Rvd25y&#10;ZXYueG1sUEsFBgAAAAAEAAQA9QAAAIUDAAAAAA==&#10;" path="m6781,r,1571l,3233,6781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4305935,0;4305935,997585;0,2052955;4305935,0" o:connectangles="0,0,0,0"/>
                  </v:shape>
                  <v:shape id="Forma libre 9" o:spid="_x0000_s1034" style="position:absolute;left:18389;top:50577;width:7372;height:40818;visibility:visible;mso-wrap-style:square;v-text-anchor:top" coordsize="1161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6P6cQA&#10;AADaAAAADwAAAGRycy9kb3ducmV2LnhtbESPT2sCMRTE70K/Q3iCF6nZWijtulHagiC9tG4Fr4/N&#10;2z+YvCybVKOfvhEEj8PM/IYpVtEacaTBd44VPM0yEMSV0x03Cna/68dXED4gazSOScGZPKyWD6MC&#10;c+1OvKVjGRqRIOxzVNCG0OdS+qoli37meuLk1W6wGJIcGqkHPCW4NXKeZS/SYsdpocWePluqDuWf&#10;VbAx/vvZ4Hb/s/6Ku2k9j/3l8qHUZBzfFyACxXAP39obreANrlfSDZ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+j+nEAAAA2gAAAA8AAAAAAAAAAAAAAAAAmAIAAGRycy9k&#10;b3ducmV2LnhtbFBLBQYAAAAABAAEAPUAAACJAwAAAAA=&#10;" path="m1135,r26,6428l,6428,1135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720725,0;737235,4081780;0,4081780;720725,0" o:connectangles="0,0,0,0"/>
                  </v:shape>
                  <v:shape id="Forma libre 10" o:spid="_x0000_s1035" style="position:absolute;left:4006;top:50577;width:21584;height:40818;visibility:visible;mso-wrap-style:square;v-text-anchor:top" coordsize="3399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3KOMMA&#10;AADbAAAADwAAAGRycy9kb3ducmV2LnhtbESPQWvCQBCF74L/YZmCN90oUmp0E0qpIPUUWzwP2WkS&#10;mp2N2TVJ/71zKPQ2w3vz3jeHfHKtGqgPjWcD61UCirj0tuHKwNfncfkCKkRki61nMvBLAfJsPjtg&#10;av3IBQ2XWCkJ4ZCigTrGLtU6lDU5DCvfEYv27XuHUda+0rbHUcJdqzdJ8qwdNiwNNXb0VlP5c7k7&#10;A3bt4/18HXcfm0q74r0YttebNmbxNL3uQUWa4r/57/pkBV/o5RcZQ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3KOMMAAADbAAAADwAAAAAAAAAAAAAAAACYAgAAZHJzL2Rv&#10;d25yZXYueG1sUEsFBgAAAAAEAAQA9QAAAIgDAAAAAA==&#10;" path="m3399,l1156,6428,,6428,339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158365,0;734060,4081780;0,4081780;2158365,0" o:connectangles="0,0,0,0"/>
                  </v:shape>
                  <v:shape id="Forma libre 11" o:spid="_x0000_s1036" style="position:absolute;left:25533;top:50577;width:19507;height:40818;visibility:visible;mso-wrap-style:square;v-text-anchor:top" coordsize="3072,64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UOoMEA&#10;AADbAAAADwAAAGRycy9kb3ducmV2LnhtbERPTWvCQBC9F/wPywje6kbBUKKriCCIF0naUo9DdswG&#10;s7Mhuyaxv75bKPQ2j/c5m91oG9FT52vHChbzBARx6XTNlYKP9+PrGwgfkDU2jknBkzzstpOXDWba&#10;DZxTX4RKxBD2GSowIbSZlL40ZNHPXUscuZvrLIYIu0rqDocYbhu5TJJUWqw5Nhhs6WCovBcPq+CS&#10;8NenvRY+b8rv9GpWt+XZSKVm03G/BhFoDP/iP/dJx/kL+P0lHi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LlDqDBAAAA2wAAAA8AAAAAAAAAAAAAAAAAmAIAAGRycy9kb3du&#10;cmV2LnhtbFBLBQYAAAAABAAEAPUAAACGAwAAAAA=&#10;" path="m,l3072,6428r-1711,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950720,4081780;864235,4081780;0,0" o:connectangles="0,0,0,0"/>
                  </v:shape>
                  <v:shape id="Forma libre 12" o:spid="_x0000_s1037" style="position:absolute;left:6;top:50577;width:25546;height:6268;visibility:visible;mso-wrap-style:square;v-text-anchor:top" coordsize="4023,9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3vDMEA&#10;AADbAAAADwAAAGRycy9kb3ducmV2LnhtbERPTYvCMBC9L/gfwgh7W1N7WKQapQqKsuzB1oPHsRnb&#10;YjMpTazdf78RBG/zeJ+zWA2mET11rrasYDqJQBAXVtdcKjjl268ZCOeRNTaWScEfOVgtRx8LTLR9&#10;8JH6zJcihLBLUEHlfZtI6YqKDLqJbYkDd7WdQR9gV0rd4SOEm0bGUfQtDdYcGipsaVNRccvuRkHd&#10;T3fbc3b5SVM6xJe+Pe7y37VSn+MhnYPwNPi3+OXe6zA/hucv4QC5/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97wzBAAAA2wAAAA8AAAAAAAAAAAAAAAAAmAIAAGRycy9kb3du&#10;cmV2LnhtbFBLBQYAAAAABAAEAPUAAACGAwAAAAA=&#10;" path="m4023,l,987,,13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626745;0,8255;2554605,0" o:connectangles="0,0,0,0"/>
                  </v:shape>
                  <v:shape id="Forma libre 13" o:spid="_x0000_s1038" style="position:absolute;left:6;top:50577;width:25546;height:18403;visibility:visible;mso-wrap-style:square;v-text-anchor:top" coordsize="4023,28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E1lcAA&#10;AADbAAAADwAAAGRycy9kb3ducmV2LnhtbERP24rCMBB9F/Yfwgi+aeoFKV2jyMrCsgpi6wcMzWxb&#10;bCalibb9+40g+DaHc53Nrje1eFDrKssK5rMIBHFudcWFgmv2PY1BOI+ssbZMCgZysNt+jDaYaNvx&#10;hR6pL0QIYZeggtL7JpHS5SUZdDPbEAfuz7YGfYBtIXWLXQg3tVxE0VoarDg0lNjQV0n5Lb0bBYv1&#10;cYWnoTlkcdWlt/MQH3/nTqnJuN9/gvDU+7f45f7RYf4Snr+EA+T2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VE1lcAAAADbAAAADwAAAAAAAAAAAAAAAACYAgAAZHJzL2Rvd25y&#10;ZXYueG1sUEsFBgAAAAAEAAQA9QAAAIUDAAAAAA==&#10;" path="m4023,l,2898,,1920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1840230;0,1219200;2554605,0" o:connectangles="0,0,0,0"/>
                  </v:shape>
                  <v:shape id="Forma libre 14" o:spid="_x0000_s1039" style="position:absolute;left:6;top:50577;width:25546;height:34722;visibility:visible;mso-wrap-style:square;v-text-anchor:top" coordsize="4023,5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Bt7cEA&#10;AADbAAAADwAAAGRycy9kb3ducmV2LnhtbERPS4vCMBC+L+x/CLOwtzXVFZFqLCIKsuLBB+JxaMa2&#10;2ExqE23dX28Ewdt8fM8ZJ60pxY1qV1hW0O1EIIhTqwvOFOx3i58hCOeRNZaWScGdHCSTz48xxto2&#10;vKHb1mcihLCLUUHufRVL6dKcDLqOrYgDd7K1QR9gnUldYxPCTSl7UTSQBgsODTlWNMspPW+vRsH6&#10;75dX8wvND317/3dFSYvV8arU91c7HYHw1Pq3+OVe6jC/D89fwgFy8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FQbe3BAAAA2wAAAA8AAAAAAAAAAAAAAAAAmAIAAGRycy9kb3du&#10;cmV2LnhtbFBLBQYAAAAABAAEAPUAAACGAwAAAAA=&#10;" path="m4023,l,5468,,4024,4023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554605,0;0,3472180;0,2555240;2554605,0" o:connectangles="0,0,0,0"/>
                  </v:shape>
                  <v:shape id="Forma libre 15" o:spid="_x0000_s1040" style="position:absolute;left:25533;width:37293;height:50622;visibility:visible;mso-wrap-style:square;v-text-anchor:top" coordsize="587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RY1cIA&#10;AADbAAAADwAAAGRycy9kb3ducmV2LnhtbERPTWvCQBC9C/0PyxS8SN2topTUVaqgSE8aLV6H7JiE&#10;ZmfT7Griv+8Kgrd5vM+ZLTpbiSs1vnSs4X2oQBBnzpScazge1m8fIHxANlg5Jg038rCYv/RmmBjX&#10;8p6uachFDGGfoIYihDqR0mcFWfRDVxNH7uwaiyHCJpemwTaG20qOlJpKiyXHhgJrWhWU/aYXq+H0&#10;vftr1+d6p46Dy/KklpufbrzRuv/afX2CCNSFp/jh3po4fwL3X+IBcv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RFjVwgAAANsAAAAPAAAAAAAAAAAAAAAAAJgCAABkcnMvZG93&#10;bnJldi54bWxQSwUGAAAAAAQABAD1AAAAhwMAAAAA&#10;" path="m4224,l5873,,,7972,4224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2682240,0;3729355,0;0,5062220;2682240,0" o:connectangles="0,0,0,0"/>
                  </v:shape>
                  <v:shape id="Forma libre 16" o:spid="_x0000_s1041" style="position:absolute;left:6;top:34575;width:25546;height:16040;visibility:visible;mso-wrap-style:square;v-text-anchor:top" coordsize="4023,2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I/fsAA&#10;AADbAAAADwAAAGRycy9kb3ducmV2LnhtbERPTWuDQBC9F/Iflin0VtcGkcZklSKE9lQwDeQ6uBM1&#10;dWdldxvNv88WCr3N433OrlrMKK7k/GBZwUuSgiBurR64U3D82j+/gvABWeNomRTcyENVrh52WGg7&#10;c0PXQ+hEDGFfoII+hKmQ0rc9GfSJnYgjd7bOYIjQdVI7nGO4GeU6TXNpcODY0ONEdU/t9+HHKEg3&#10;qI3x9fum+Vwc7evsdLGZUk+Py9sWRKAl/Iv/3B86zs/h95d4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RI/fsAAAADbAAAADwAAAAAAAAAAAAAAAACYAgAAZHJzL2Rvd25y&#10;ZXYueG1sUEsFBgAAAAAEAAQA9QAAAIUDAAAAAA==&#10;" path="m,l4023,2526,,1427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2554605,1604010;0,906145;0,0" o:connectangles="0,0,0,0"/>
                  </v:shape>
                  <v:shape id="Forma libre 17" o:spid="_x0000_s1042" style="position:absolute;left:25533;width:17704;height:50622;visibility:visible;mso-wrap-style:square;v-text-anchor:top" coordsize="2788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Jt0r8A&#10;AADbAAAADwAAAGRycy9kb3ducmV2LnhtbERPTYvCMBC9L/gfwgh7W1MF3aUaRYUFL4vYLXgdm7Gt&#10;NpOSZGv990YQ9jaP9zmLVW8a0ZHztWUF41ECgriwuuZSQf77/fEFwgdkjY1lUnAnD6vl4G2BqbY3&#10;PlCXhVLEEPYpKqhCaFMpfVGRQT+yLXHkztYZDBG6UmqHtxhuGjlJkpk0WHNsqLClbUXFNfszCnB/&#10;3CS5cd34dCHy+bQOP4dMqfdhv56DCNSHf/HLvdNx/ic8f4kHyO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4m3SvwAAANsAAAAPAAAAAAAAAAAAAAAAAJgCAABkcnMvZG93bnJl&#10;di54bWxQSwUGAAAAAAQABAD1AAAAhAMAAAAA&#10;" path="m1409,l2788,,,7972,1409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894715,0;1770380,0;0,5062220;894715,0" o:connectangles="0,0,0,0"/>
                  </v:shape>
                  <v:shape id="Forma libre 18" o:spid="_x0000_s1043" style="position:absolute;left:6;width:25546;height:50622;visibility:visible;mso-wrap-style:square;v-text-anchor:top" coordsize="4023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tJJcEA&#10;AADbAAAADwAAAGRycy9kb3ducmV2LnhtbESPS2/CMAzH75P4DpGRuI10lUCsI6BpEg/tBnucrcS0&#10;FY3TNYGWbz8fkLjZ8v/x83I9+EZdqYt1YAMv0wwUsQ2u5tLA99fmeQEqJmSHTWAycKMI69XoaYmF&#10;Cz0f6HpMpZIQjgUaqFJqC62jrchjnIaWWG6n0HlMsnaldh32Eu4bnWfZXHusWRoqbOmjIns+Xrz0&#10;bu2v3W3/5v0sflL+85qXs94bMxkP72+gEg3pIb67907wBVZ+kQH0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4bSSXBAAAA2wAAAA8AAAAAAAAAAAAAAAAAmAIAAGRycy9kb3du&#10;cmV2LnhtbFBLBQYAAAAABAAEAPUAAACGAwAAAAA=&#10;" path="m,l213,,4023,7972,,3356,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35255,0;2554605,5062220;0,2131060;0,0" o:connectangles="0,0,0,0,0"/>
                  </v:shape>
                  <v:shape id="Forma libre 19" o:spid="_x0000_s1044" style="position:absolute;left:14865;width:10693;height:50622;visibility:visible;mso-wrap-style:square;v-text-anchor:top" coordsize="1684,79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xAcsMA&#10;AADbAAAADwAAAGRycy9kb3ducmV2LnhtbERPTWvCQBC9C/0PyxS8iG4UEY2uYgVBlNoavXgbstMk&#10;mJ0N2TXGf98VCr3N433OYtWaUjRUu8KyguEgAkGcWl1wpuBy3vanIJxH1lhaJgVPcrBavnUWGGv7&#10;4BM1ic9ECGEXo4Lc+yqW0qU5GXQDWxEH7sfWBn2AdSZ1jY8Qbko5iqKJNFhwaMixok1O6S25GwXR&#10;+PY8JKfjcf0x/W56++vX+LPXKNV9b9dzEJ5a/y/+c+90mD+D1y/h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GxAcsMAAADbAAAADwAAAAAAAAAAAAAAAACYAgAAZHJzL2Rv&#10;d25yZXYueG1sUEsFBgAAAAAEAAQA9QAAAIgDAAAAAA==&#10;" path="m,l1653,r31,7972l,xe" fillcolor="#fdbd31 [3032]" strokecolor="#fdb924 [3208]" strokeweight=".5pt">
                    <v:fill color2="#fdb720 [3176]" rotate="t" colors="0 #ffc14f;.5 #ffbd19;1 #e5ac09" focus="100%" type="gradient">
                      <o:fill v:ext="view" type="gradientUnscaled"/>
                    </v:fill>
                    <v:stroke joinstyle="miter"/>
                    <v:path arrowok="t" o:connecttype="custom" o:connectlocs="0,0;1049655,0;1069340,5062220;0,0" o:connectangles="0,0,0,0"/>
                  </v:shape>
                </v:group>
                <w10:wrap anchorx="margin" anchory="margin"/>
              </v:group>
            </w:pict>
          </mc:Fallback>
        </mc:AlternateContent>
      </w:r>
    </w:p>
    <w:sdt>
      <w:sdtPr>
        <w:rPr>
          <w:rFonts w:asciiTheme="minorHAnsi" w:eastAsiaTheme="minorEastAsia" w:hAnsiTheme="minorHAnsi" w:cstheme="minorBidi"/>
          <w:color w:val="717073" w:themeColor="accent3"/>
          <w:sz w:val="20"/>
          <w:szCs w:val="20"/>
          <w:lang w:val="en-US" w:eastAsia="ja-JP"/>
        </w:rPr>
        <w:id w:val="-1777855862"/>
        <w:docPartObj>
          <w:docPartGallery w:val="Table of Contents"/>
          <w:docPartUnique/>
        </w:docPartObj>
      </w:sdtPr>
      <w:sdtEndPr>
        <w:rPr>
          <w:rFonts w:ascii="Open Sans Light" w:hAnsi="Open Sans Light" w:cs="Open Sans Light"/>
        </w:rPr>
      </w:sdtEndPr>
      <w:sdtContent>
        <w:p w:rsidR="00440EA2" w:rsidRPr="00171BA8" w:rsidRDefault="00440EA2" w:rsidP="00171BA8">
          <w:pPr>
            <w:pStyle w:val="Subtitle"/>
          </w:pPr>
          <w:r w:rsidRPr="00171BA8">
            <w:t>Tabla de contenido</w:t>
          </w:r>
        </w:p>
        <w:p w:rsidR="00A476E7" w:rsidRPr="00171BA8" w:rsidRDefault="00440EA2">
          <w:pPr>
            <w:pStyle w:val="TOC1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val="es-AR" w:eastAsia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begin"/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instrText xml:space="preserve"> TOC \o "1-3" \h \z \u </w:instrText>
          </w:r>
          <w:r w:rsidRPr="00171BA8">
            <w:rPr>
              <w:rFonts w:ascii="Open Sans Light" w:hAnsi="Open Sans Light" w:cs="Open Sans Light"/>
              <w:b w:val="0"/>
              <w:bCs w:val="0"/>
              <w:i w:val="0"/>
              <w:lang w:val="es-AR"/>
            </w:rPr>
            <w:fldChar w:fldCharType="separate"/>
          </w:r>
          <w:hyperlink w:anchor="_Toc374728087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i w:val="0"/>
                <w:noProof/>
                <w:lang w:val="es-AR"/>
              </w:rPr>
              <w:t>Estado Actual del Proyecto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instrText xml:space="preserve"> PAGEREF _Toc374728087 \h </w:instrTex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i w:val="0"/>
                <w:noProof/>
                <w:webHidden/>
              </w:rPr>
              <w:fldChar w:fldCharType="end"/>
            </w:r>
          </w:hyperlink>
        </w:p>
        <w:p w:rsidR="00A476E7" w:rsidRPr="00171BA8" w:rsidRDefault="00CE607D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8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Resumen de Tareas realizadas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_Toc374728088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3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CE607D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89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Diagrama de Gantt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_Toc374728089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6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CE607D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0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Tareas atrazadas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_Toc374728090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A476E7" w:rsidRPr="00171BA8" w:rsidRDefault="00CE607D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bCs w:val="0"/>
              <w:noProof/>
              <w:color w:val="auto"/>
              <w:lang w:val="es-AR" w:eastAsia="es-AR"/>
            </w:rPr>
          </w:pPr>
          <w:hyperlink w:anchor="_Toc374728091" w:history="1">
            <w:r w:rsidR="00A476E7" w:rsidRPr="00171BA8">
              <w:rPr>
                <w:rStyle w:val="Hyperlink"/>
                <w:rFonts w:ascii="Open Sans Light" w:hAnsi="Open Sans Light" w:cs="Open Sans Light"/>
                <w:b w:val="0"/>
                <w:noProof/>
                <w:lang w:val="es-AR"/>
              </w:rPr>
              <w:t>Próximas tareas a realizar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ab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begin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instrText xml:space="preserve"> PAGEREF _Toc374728091 \h </w:instrTex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separate"/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t>7</w:t>
            </w:r>
            <w:r w:rsidR="00A476E7" w:rsidRPr="00171BA8">
              <w:rPr>
                <w:rFonts w:ascii="Open Sans Light" w:hAnsi="Open Sans Light" w:cs="Open Sans Light"/>
                <w:b w:val="0"/>
                <w:noProof/>
                <w:webHidden/>
              </w:rPr>
              <w:fldChar w:fldCharType="end"/>
            </w:r>
          </w:hyperlink>
        </w:p>
        <w:p w:rsidR="00440EA2" w:rsidRPr="00171BA8" w:rsidRDefault="00440EA2" w:rsidP="00440EA2">
          <w:pPr>
            <w:pStyle w:val="TOC2"/>
            <w:tabs>
              <w:tab w:val="right" w:leader="underscore" w:pos="10457"/>
            </w:tabs>
            <w:rPr>
              <w:rFonts w:ascii="Open Sans Light" w:hAnsi="Open Sans Light" w:cs="Open Sans Light"/>
              <w:b w:val="0"/>
              <w:sz w:val="20"/>
              <w:szCs w:val="20"/>
              <w:lang w:val="es-AR"/>
            </w:rPr>
          </w:pPr>
          <w:r w:rsidRPr="00171BA8">
            <w:rPr>
              <w:rFonts w:ascii="Open Sans Light" w:hAnsi="Open Sans Light" w:cs="Open Sans Light"/>
              <w:b w:val="0"/>
              <w:bCs w:val="0"/>
              <w:lang w:val="es-AR"/>
            </w:rPr>
            <w:fldChar w:fldCharType="end"/>
          </w:r>
        </w:p>
        <w:p w:rsidR="00440EA2" w:rsidRPr="00171BA8" w:rsidRDefault="00CE607D">
          <w:pPr>
            <w:pStyle w:val="TOC3"/>
            <w:ind w:left="446"/>
            <w:rPr>
              <w:rFonts w:ascii="Open Sans Light" w:hAnsi="Open Sans Light" w:cs="Open Sans Light"/>
              <w:lang w:val="es-AR"/>
            </w:rPr>
          </w:pPr>
        </w:p>
      </w:sdtContent>
    </w:sdt>
    <w:p w:rsidR="00440EA2" w:rsidRPr="00171BA8" w:rsidRDefault="00440EA2" w:rsidP="001C2DD2">
      <w:pPr>
        <w:pStyle w:val="Heading1"/>
        <w:rPr>
          <w:rFonts w:ascii="Open Sans Light" w:hAnsi="Open Sans Light" w:cs="Open Sans Light"/>
          <w:lang w:val="es-AR"/>
        </w:rPr>
      </w:pPr>
    </w:p>
    <w:p w:rsidR="00440EA2" w:rsidRPr="002F7FB9" w:rsidRDefault="00440EA2" w:rsidP="00440EA2">
      <w:pPr>
        <w:rPr>
          <w:rFonts w:asciiTheme="majorHAnsi" w:eastAsiaTheme="majorEastAsia" w:hAnsiTheme="majorHAnsi" w:cstheme="majorBidi"/>
          <w:color w:val="FDB924" w:themeColor="accent5"/>
          <w:sz w:val="40"/>
          <w:szCs w:val="40"/>
          <w:lang w:val="es-AR"/>
        </w:rPr>
      </w:pPr>
      <w:r w:rsidRPr="002F7FB9">
        <w:rPr>
          <w:lang w:val="es-AR"/>
        </w:rPr>
        <w:br w:type="page"/>
      </w:r>
    </w:p>
    <w:p w:rsidR="00440EA2" w:rsidRPr="002F7FB9" w:rsidRDefault="00440EA2" w:rsidP="00171BA8">
      <w:pPr>
        <w:pStyle w:val="Heading1"/>
        <w:ind w:left="0"/>
        <w:rPr>
          <w:lang w:val="es-AR"/>
        </w:rPr>
        <w:sectPr w:rsidR="00440EA2" w:rsidRPr="002F7FB9" w:rsidSect="00440EA2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</w:p>
    <w:p w:rsidR="00A67AA2" w:rsidRPr="002F7FB9" w:rsidRDefault="00A67AA2" w:rsidP="00171BA8">
      <w:pPr>
        <w:pStyle w:val="Subtitle"/>
      </w:pPr>
      <w:bookmarkStart w:id="0" w:name="_Toc374728087"/>
      <w:r w:rsidRPr="002F7FB9">
        <w:lastRenderedPageBreak/>
        <w:t>Estado Actual del Proyecto</w:t>
      </w:r>
      <w:bookmarkEnd w:id="0"/>
    </w:p>
    <w:p w:rsidR="00171BA8" w:rsidRDefault="00171BA8" w:rsidP="00171BA8">
      <w:pPr>
        <w:pStyle w:val="Heading2"/>
      </w:pPr>
      <w:bookmarkStart w:id="1" w:name="_Toc374728088"/>
    </w:p>
    <w:p w:rsidR="00A67AA2" w:rsidRPr="002F7FB9" w:rsidRDefault="001C2DD2" w:rsidP="00171BA8">
      <w:pPr>
        <w:pStyle w:val="Heading2"/>
      </w:pPr>
      <w:r w:rsidRPr="002F7FB9">
        <w:t>Resumen de Tareas realizadas</w:t>
      </w:r>
      <w:bookmarkEnd w:id="1"/>
    </w:p>
    <w:p w:rsidR="002F7FB9" w:rsidRPr="002F7FB9" w:rsidRDefault="002F7FB9" w:rsidP="002F7FB9">
      <w:pPr>
        <w:rPr>
          <w:lang w:val="es-AR"/>
        </w:rPr>
      </w:pPr>
    </w:p>
    <w:p w:rsidR="0065532E" w:rsidRDefault="0065532E" w:rsidP="0065532E">
      <w:p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El siguiente listado muestra las actividades realizadas: </w:t>
      </w:r>
    </w:p>
    <w:p w:rsidR="00171BA8" w:rsidRPr="00171BA8" w:rsidRDefault="00171BA8" w:rsidP="0065532E">
      <w:pPr>
        <w:rPr>
          <w:rFonts w:ascii="Open Sans Light" w:hAnsi="Open Sans Light" w:cs="Open Sans Light"/>
          <w:sz w:val="24"/>
          <w:szCs w:val="24"/>
          <w:lang w:val="es-AR"/>
        </w:rPr>
      </w:pPr>
    </w:p>
    <w:p w:rsidR="0065532E" w:rsidRPr="00171BA8" w:rsidRDefault="0065532E" w:rsidP="004F1126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Analisis del dominio del problema</w:t>
      </w:r>
      <w:r w:rsidR="002F7FB9" w:rsidRPr="00171BA8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171BA8" w:rsidRDefault="0065532E" w:rsidP="008934FF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 xml:space="preserve">Confección de entrevista. </w:t>
      </w:r>
    </w:p>
    <w:p w:rsidR="0065532E" w:rsidRPr="00171BA8" w:rsidRDefault="0065532E" w:rsidP="00871431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Realización de entrevista.</w:t>
      </w:r>
    </w:p>
    <w:p w:rsidR="0065532E" w:rsidRPr="00171BA8" w:rsidRDefault="0065532E" w:rsidP="005523C7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Analisis de la entrevista.</w:t>
      </w:r>
    </w:p>
    <w:p w:rsidR="0065532E" w:rsidRPr="00171BA8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de caracteristicas y limitaciones.</w:t>
      </w:r>
    </w:p>
    <w:p w:rsidR="0065532E" w:rsidRPr="00171BA8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de requerimientos funcionales y no funcionales.</w:t>
      </w:r>
    </w:p>
    <w:p w:rsidR="0065532E" w:rsidRPr="00171BA8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Definición inicial del modelo de casos de usos.</w:t>
      </w:r>
    </w:p>
    <w:p w:rsidR="0065532E" w:rsidRPr="00171BA8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Estudio de prefactibilidad.</w:t>
      </w:r>
    </w:p>
    <w:p w:rsidR="0065532E" w:rsidRPr="00171BA8" w:rsidRDefault="0065532E" w:rsidP="001074DB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Planificación</w:t>
      </w:r>
      <w:r w:rsidR="006E0A31" w:rsidRPr="00171BA8">
        <w:rPr>
          <w:rFonts w:ascii="Open Sans Light" w:hAnsi="Open Sans Light" w:cs="Open Sans Light"/>
          <w:sz w:val="24"/>
          <w:szCs w:val="24"/>
          <w:lang w:val="es-AR"/>
        </w:rPr>
        <w:t>.</w:t>
      </w:r>
    </w:p>
    <w:p w:rsidR="0065532E" w:rsidRPr="00171BA8" w:rsidRDefault="0065532E" w:rsidP="0065532E">
      <w:pPr>
        <w:pStyle w:val="ListParagraph"/>
        <w:numPr>
          <w:ilvl w:val="0"/>
          <w:numId w:val="1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171BA8">
        <w:rPr>
          <w:rFonts w:ascii="Open Sans Light" w:hAnsi="Open Sans Light" w:cs="Open Sans Light"/>
          <w:sz w:val="24"/>
          <w:szCs w:val="24"/>
          <w:lang w:val="es-AR"/>
        </w:rPr>
        <w:t>Gestión de riesgos.</w:t>
      </w:r>
    </w:p>
    <w:p w:rsidR="002F7FB9" w:rsidRDefault="002F7FB9" w:rsidP="006C2E26">
      <w:pPr>
        <w:ind w:left="0"/>
        <w:rPr>
          <w:sz w:val="24"/>
          <w:szCs w:val="24"/>
          <w:lang w:val="es-AR"/>
        </w:rPr>
      </w:pPr>
    </w:p>
    <w:p w:rsidR="006C2E26" w:rsidRDefault="006C2E26" w:rsidP="006C2E26">
      <w:pPr>
        <w:pStyle w:val="Subtitle"/>
      </w:pPr>
      <w:r>
        <w:t>Progreso total</w:t>
      </w:r>
    </w:p>
    <w:p w:rsidR="00776430" w:rsidRPr="00776430" w:rsidRDefault="00776430" w:rsidP="00776430">
      <w:pPr>
        <w:jc w:val="center"/>
        <w:rPr>
          <w:lang w:val="es-AR" w:eastAsia="es-AR"/>
        </w:rPr>
        <w:sectPr w:rsidR="00776430" w:rsidRPr="00776430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>
        <w:rPr>
          <w:noProof/>
          <w:lang w:val="es-AR" w:eastAsia="es-AR"/>
        </w:rPr>
        <w:drawing>
          <wp:inline distT="0" distB="0" distL="0" distR="0" wp14:anchorId="01BB63C1">
            <wp:extent cx="3249295" cy="154241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295" cy="1542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F7FB9" w:rsidRPr="00171BA8" w:rsidRDefault="002F7FB9" w:rsidP="002F7FB9">
      <w:pPr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La tabla a continuación detalla los puntos anteriores, comparando el Plan Previsto con el Plan Real a la fecha del presente informe. En el podemos apreciar las fechas de comienzo y fin, duración de cada tarea y el trabajo realizado por los recuros, ambos con su respectiva variación.</w:t>
      </w:r>
    </w:p>
    <w:p w:rsidR="009835C1" w:rsidRPr="002F7FB9" w:rsidRDefault="009835C1" w:rsidP="00BB0634">
      <w:pPr>
        <w:rPr>
          <w:lang w:val="es-AR"/>
        </w:rPr>
      </w:pPr>
    </w:p>
    <w:tbl>
      <w:tblPr>
        <w:tblW w:w="153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097"/>
        <w:gridCol w:w="1031"/>
        <w:gridCol w:w="1066"/>
        <w:gridCol w:w="1031"/>
        <w:gridCol w:w="1020"/>
        <w:gridCol w:w="998"/>
        <w:gridCol w:w="998"/>
        <w:gridCol w:w="953"/>
        <w:gridCol w:w="795"/>
        <w:gridCol w:w="734"/>
        <w:gridCol w:w="915"/>
        <w:gridCol w:w="683"/>
      </w:tblGrid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EC18EA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Nombre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EC18EA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Previsto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EC18EA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Previsto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EC18EA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Comienzo Ral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EC18EA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Fin Real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EC18EA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prevista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EC18EA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Duración real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EC18EA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duraación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EC18EA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Trabajo Previso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EC18EA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Travio real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EC18EA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Variación de trabajo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b/>
                <w:bCs/>
                <w:color w:val="FFFFFF"/>
                <w:sz w:val="16"/>
                <w:szCs w:val="16"/>
                <w:lang w:val="es-AR" w:eastAsia="es-AR"/>
              </w:rPr>
              <w:t>% Complete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RestApp</w:t>
            </w:r>
          </w:p>
        </w:tc>
        <w:tc>
          <w:tcPr>
            <w:tcW w:w="10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29/07/13</w:t>
            </w:r>
          </w:p>
        </w:tc>
        <w:tc>
          <w:tcPr>
            <w:tcW w:w="111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02/10/14</w:t>
            </w:r>
          </w:p>
        </w:tc>
        <w:tc>
          <w:tcPr>
            <w:tcW w:w="10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29/07/13</w:t>
            </w:r>
          </w:p>
        </w:tc>
        <w:tc>
          <w:tcPr>
            <w:tcW w:w="10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02/10/14</w:t>
            </w:r>
          </w:p>
        </w:tc>
        <w:tc>
          <w:tcPr>
            <w:tcW w:w="10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583,5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63,9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1.652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256,35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3,35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11%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INICIO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29/07/13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29/07/13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03/10/13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84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93,95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12,95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222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256,35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43,35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97%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Iteración I1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29/07/13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29/07/13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03/10/13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84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93,95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12,95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222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256,35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43,35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97%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del Proyecto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16/08/13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19/09/13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12/08/13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20/09/13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36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49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13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108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147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39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Planificación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27/08/13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30/08/13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15/08/13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30/08/13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54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30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riesgos (definición)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30/08/13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05/09/13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30/08/13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05/09/13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30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6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Gestión de configuración (definición)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05/09/13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16/09/13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05/09/13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17/09/13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30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6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Presentación Inicial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16/09/13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19/09/13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17/09/13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20/09/13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6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12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6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Gestión de configuración 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19/09/13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23/09/13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20/09/13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30/09/13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16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Preparación del ambiente de versionado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19/09/13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23/09/13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20/09/13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30/09/13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16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48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24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216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Ambiente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23/09/13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03/10/13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12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3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288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Identificación y evaluación de herramientas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23/09/13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Tue 24/09/13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03/10/13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12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3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25%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30/08/13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02/10/14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30/08/13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Jue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02/10/14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535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76,43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14%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1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30/08/13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30/08/13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30/08/13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30/08/13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  <w:tr w:rsidR="00EC18EA" w:rsidRPr="00C152F1" w:rsidTr="00EC18EA">
        <w:trPr>
          <w:trHeight w:val="404"/>
        </w:trPr>
        <w:tc>
          <w:tcPr>
            <w:tcW w:w="542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EC18EA" w:rsidRPr="00C152F1" w:rsidRDefault="00EC18EA" w:rsidP="00EC18EA">
            <w:pPr>
              <w:ind w:left="144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Informe de Avance Mensual 2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30/09/13</w:t>
            </w:r>
          </w:p>
        </w:tc>
        <w:tc>
          <w:tcPr>
            <w:tcW w:w="111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Vie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27/09/13</w:t>
            </w:r>
          </w:p>
        </w:tc>
        <w:tc>
          <w:tcPr>
            <w:tcW w:w="10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Lun</w:t>
            </w: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 30/09/13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10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4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2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0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73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 xml:space="preserve">0 </w:t>
            </w:r>
            <w:r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horas</w:t>
            </w:r>
          </w:p>
        </w:tc>
        <w:tc>
          <w:tcPr>
            <w:tcW w:w="68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</w:tcPr>
          <w:p w:rsidR="00EC18EA" w:rsidRPr="00C152F1" w:rsidRDefault="00EC18EA" w:rsidP="00EC18EA">
            <w:pPr>
              <w:ind w:left="0" w:right="0"/>
              <w:rPr>
                <w:rFonts w:ascii="Arial" w:eastAsia="Times New Roman" w:hAnsi="Arial" w:cs="Arial"/>
                <w:color w:val="auto"/>
                <w:sz w:val="16"/>
                <w:szCs w:val="16"/>
                <w:lang w:val="es-AR" w:eastAsia="es-AR"/>
              </w:rPr>
            </w:pPr>
            <w:r w:rsidRPr="00C152F1">
              <w:rPr>
                <w:rFonts w:ascii="Calibri" w:eastAsia="Times New Roman" w:hAnsi="Calibri" w:cs="Arial"/>
                <w:color w:val="000000"/>
                <w:sz w:val="16"/>
                <w:szCs w:val="16"/>
                <w:lang w:val="es-AR" w:eastAsia="es-AR"/>
              </w:rPr>
              <w:t>100%</w:t>
            </w:r>
          </w:p>
        </w:tc>
      </w:tr>
    </w:tbl>
    <w:p w:rsidR="00440EA2" w:rsidRPr="002F7FB9" w:rsidRDefault="00440EA2" w:rsidP="002F7FB9">
      <w:pPr>
        <w:ind w:left="0"/>
        <w:rPr>
          <w:sz w:val="24"/>
          <w:szCs w:val="24"/>
          <w:lang w:val="es-AR"/>
        </w:rPr>
        <w:sectPr w:rsidR="00440EA2" w:rsidRPr="002F7FB9" w:rsidSect="002F7FB9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1C2DD2" w:rsidRPr="00171BA8" w:rsidRDefault="001C2DD2" w:rsidP="00440EA2">
      <w:pPr>
        <w:ind w:left="0"/>
        <w:rPr>
          <w:rFonts w:ascii="Open Sans Light" w:hAnsi="Open Sans Light" w:cs="Open Sans Light"/>
          <w:sz w:val="22"/>
          <w:szCs w:val="22"/>
          <w:lang w:val="es-AR"/>
        </w:rPr>
      </w:pPr>
      <w:r w:rsidRPr="00171BA8">
        <w:rPr>
          <w:rFonts w:ascii="Open Sans Light" w:hAnsi="Open Sans Light" w:cs="Open Sans Light"/>
          <w:sz w:val="22"/>
          <w:szCs w:val="22"/>
          <w:lang w:val="es-AR"/>
        </w:rPr>
        <w:lastRenderedPageBreak/>
        <w:t>A continuación se muestra un resumen grafico de los WorkFlow principales (se incluyen los informes de avances)</w:t>
      </w:r>
    </w:p>
    <w:p w:rsidR="001C2DD2" w:rsidRPr="002F7FB9" w:rsidRDefault="001C2DD2" w:rsidP="00BB0634">
      <w:pPr>
        <w:rPr>
          <w:sz w:val="24"/>
          <w:szCs w:val="24"/>
          <w:lang w:val="es-AR"/>
        </w:rPr>
      </w:pPr>
    </w:p>
    <w:p w:rsidR="001C2DD2" w:rsidRPr="002F7FB9" w:rsidRDefault="00EC18EA" w:rsidP="00440EA2">
      <w:pPr>
        <w:jc w:val="center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 wp14:anchorId="4BAAA42F" wp14:editId="741F2D38">
            <wp:extent cx="5558724" cy="2478230"/>
            <wp:effectExtent l="0" t="0" r="4445" b="1778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C2DD2" w:rsidRPr="002F7FB9" w:rsidRDefault="001C2DD2" w:rsidP="00BB0634">
      <w:pPr>
        <w:rPr>
          <w:lang w:val="es-AR"/>
        </w:rPr>
      </w:pPr>
    </w:p>
    <w:p w:rsidR="00440EA2" w:rsidRPr="00171BA8" w:rsidRDefault="00440EA2" w:rsidP="002F7FB9">
      <w:pPr>
        <w:ind w:left="0"/>
        <w:rPr>
          <w:rFonts w:ascii="Open Sans Light" w:hAnsi="Open Sans Light" w:cs="Open Sans Light"/>
          <w:sz w:val="22"/>
          <w:szCs w:val="24"/>
          <w:lang w:val="es-AR"/>
        </w:rPr>
      </w:pPr>
      <w:r w:rsidRPr="00171BA8">
        <w:rPr>
          <w:rFonts w:ascii="Open Sans Light" w:hAnsi="Open Sans Light" w:cs="Open Sans Light"/>
          <w:sz w:val="22"/>
          <w:szCs w:val="24"/>
          <w:lang w:val="es-AR"/>
        </w:rPr>
        <w:t xml:space="preserve">Las tareas realizadas consumieron </w:t>
      </w:r>
      <w:r w:rsidRPr="00C4393A">
        <w:rPr>
          <w:rFonts w:ascii="Open Sans Light" w:hAnsi="Open Sans Light" w:cs="Open Sans Light"/>
          <w:b/>
          <w:sz w:val="22"/>
          <w:szCs w:val="24"/>
          <w:lang w:val="es-AR"/>
        </w:rPr>
        <w:t>131,35 horas reloj</w:t>
      </w:r>
      <w:r w:rsidRPr="00171BA8">
        <w:rPr>
          <w:rFonts w:ascii="Open Sans Light" w:hAnsi="Open Sans Light" w:cs="Open Sans Light"/>
          <w:sz w:val="22"/>
          <w:szCs w:val="24"/>
          <w:lang w:val="es-AR"/>
        </w:rPr>
        <w:t>, de las cuales 127,35 horas son de la etapa de “Inicio” y 4 horas de “Infrome de Avance Mensual”, de lo cual se encuentra desarrollado un 61% y 7% de las etapas respectivamente. Dando un 6% de avance en el proyecto general con fecha de comienzo 29/07/2013 y fecha de finalizacion 02/10/2014.</w:t>
      </w:r>
    </w:p>
    <w:p w:rsidR="00440EA2" w:rsidRDefault="00440EA2" w:rsidP="00440EA2">
      <w:pPr>
        <w:ind w:left="0"/>
        <w:jc w:val="both"/>
        <w:rPr>
          <w:sz w:val="24"/>
          <w:szCs w:val="24"/>
          <w:lang w:val="es-AR"/>
        </w:rPr>
      </w:pPr>
    </w:p>
    <w:p w:rsidR="00447E4E" w:rsidRPr="002F7FB9" w:rsidRDefault="00447E4E" w:rsidP="00440EA2">
      <w:pPr>
        <w:ind w:left="0"/>
        <w:jc w:val="both"/>
        <w:rPr>
          <w:sz w:val="24"/>
          <w:szCs w:val="24"/>
          <w:lang w:val="es-AR"/>
        </w:rPr>
      </w:pPr>
    </w:p>
    <w:tbl>
      <w:tblPr>
        <w:tblStyle w:val="GridTable4-Accent5"/>
        <w:tblW w:w="10781" w:type="dxa"/>
        <w:jc w:val="center"/>
        <w:tblLayout w:type="fixed"/>
        <w:tblLook w:val="04A0" w:firstRow="1" w:lastRow="0" w:firstColumn="1" w:lastColumn="0" w:noHBand="0" w:noVBand="1"/>
      </w:tblPr>
      <w:tblGrid>
        <w:gridCol w:w="4531"/>
        <w:gridCol w:w="2823"/>
        <w:gridCol w:w="3427"/>
      </w:tblGrid>
      <w:tr w:rsidR="00440EA2" w:rsidRPr="002F7FB9" w:rsidTr="00447E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0EA2" w:rsidRPr="00447E4E" w:rsidRDefault="00440EA2" w:rsidP="002F7FB9">
            <w:pPr>
              <w:jc w:val="center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Nombre</w:t>
            </w:r>
          </w:p>
        </w:tc>
        <w:tc>
          <w:tcPr>
            <w:tcW w:w="2823" w:type="dxa"/>
            <w:vAlign w:val="center"/>
          </w:tcPr>
          <w:p w:rsidR="00440EA2" w:rsidRPr="00447E4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% completado</w:t>
            </w:r>
          </w:p>
        </w:tc>
        <w:tc>
          <w:tcPr>
            <w:tcW w:w="3427" w:type="dxa"/>
            <w:vAlign w:val="center"/>
          </w:tcPr>
          <w:p w:rsidR="00440EA2" w:rsidRPr="00447E4E" w:rsidRDefault="00440EA2" w:rsidP="002F7F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</w:pPr>
            <w:r w:rsidRPr="00447E4E">
              <w:rPr>
                <w:rFonts w:ascii="Oswald" w:hAnsi="Oswald" w:cs="Open Sans Light"/>
                <w:b w:val="0"/>
                <w:color w:val="363636" w:themeColor="background2" w:themeShade="40"/>
                <w:sz w:val="24"/>
                <w:szCs w:val="28"/>
                <w:lang w:val="es-AR"/>
              </w:rPr>
              <w:t>Trabajo real</w:t>
            </w:r>
          </w:p>
        </w:tc>
      </w:tr>
      <w:tr w:rsidR="00447E4E" w:rsidRPr="002F7FB9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INICIO</w:t>
            </w:r>
          </w:p>
        </w:tc>
        <w:tc>
          <w:tcPr>
            <w:tcW w:w="2823" w:type="dxa"/>
            <w:vAlign w:val="center"/>
          </w:tcPr>
          <w:p w:rsidR="00447E4E" w:rsidRPr="00447E4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97%</w:t>
            </w:r>
          </w:p>
        </w:tc>
        <w:tc>
          <w:tcPr>
            <w:tcW w:w="3427" w:type="dxa"/>
            <w:vAlign w:val="center"/>
          </w:tcPr>
          <w:p w:rsidR="00447E4E" w:rsidRPr="00447E4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256,35 hours</w:t>
            </w:r>
          </w:p>
        </w:tc>
      </w:tr>
      <w:tr w:rsidR="00447E4E" w:rsidRPr="002F7FB9" w:rsidTr="00447E4E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ELABORACIÓN</w:t>
            </w:r>
          </w:p>
        </w:tc>
        <w:tc>
          <w:tcPr>
            <w:tcW w:w="2823" w:type="dxa"/>
            <w:vAlign w:val="center"/>
          </w:tcPr>
          <w:p w:rsidR="00447E4E" w:rsidRPr="00447E4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447E4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0 hours</w:t>
            </w:r>
          </w:p>
        </w:tc>
      </w:tr>
      <w:tr w:rsidR="00447E4E" w:rsidRPr="002F7FB9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CONSTRUCCIÓN</w:t>
            </w:r>
          </w:p>
        </w:tc>
        <w:tc>
          <w:tcPr>
            <w:tcW w:w="2823" w:type="dxa"/>
            <w:vAlign w:val="center"/>
          </w:tcPr>
          <w:p w:rsidR="00447E4E" w:rsidRPr="00447E4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447E4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0 hours</w:t>
            </w:r>
          </w:p>
        </w:tc>
      </w:tr>
      <w:tr w:rsidR="00447E4E" w:rsidRPr="002F7FB9" w:rsidTr="00447E4E">
        <w:trPr>
          <w:trHeight w:val="3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TRANSICIÓN</w:t>
            </w:r>
          </w:p>
        </w:tc>
        <w:tc>
          <w:tcPr>
            <w:tcW w:w="2823" w:type="dxa"/>
            <w:vAlign w:val="center"/>
          </w:tcPr>
          <w:p w:rsidR="00447E4E" w:rsidRPr="00447E4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0%</w:t>
            </w:r>
          </w:p>
        </w:tc>
        <w:tc>
          <w:tcPr>
            <w:tcW w:w="3427" w:type="dxa"/>
            <w:vAlign w:val="center"/>
          </w:tcPr>
          <w:p w:rsidR="00447E4E" w:rsidRPr="00447E4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0 hours</w:t>
            </w:r>
          </w:p>
        </w:tc>
      </w:tr>
      <w:tr w:rsidR="00447E4E" w:rsidRPr="002F7FB9" w:rsidTr="00447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Informe de Avance Mensual</w:t>
            </w:r>
          </w:p>
        </w:tc>
        <w:tc>
          <w:tcPr>
            <w:tcW w:w="2823" w:type="dxa"/>
            <w:vAlign w:val="center"/>
          </w:tcPr>
          <w:p w:rsidR="00447E4E" w:rsidRPr="00447E4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14%</w:t>
            </w:r>
          </w:p>
        </w:tc>
        <w:tc>
          <w:tcPr>
            <w:tcW w:w="3427" w:type="dxa"/>
            <w:vAlign w:val="center"/>
          </w:tcPr>
          <w:p w:rsidR="00447E4E" w:rsidRPr="00447E4E" w:rsidRDefault="00447E4E" w:rsidP="00447E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  <w:szCs w:val="28"/>
                <w:lang w:val="es-AR"/>
              </w:rPr>
            </w:pPr>
            <w:r w:rsidRPr="00447E4E">
              <w:rPr>
                <w:rFonts w:ascii="Open Sans Light" w:hAnsi="Open Sans Light" w:cs="Open Sans Light"/>
                <w:sz w:val="20"/>
              </w:rPr>
              <w:t>4 hours</w:t>
            </w:r>
          </w:p>
        </w:tc>
      </w:tr>
      <w:tr w:rsidR="00447E4E" w:rsidRPr="002F7FB9" w:rsidTr="00447E4E">
        <w:trPr>
          <w:trHeight w:val="48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47E4E" w:rsidRPr="00447E4E" w:rsidRDefault="00447E4E" w:rsidP="00447E4E">
            <w:pPr>
              <w:jc w:val="center"/>
              <w:rPr>
                <w:rFonts w:ascii="Open Sans Light" w:hAnsi="Open Sans Light" w:cs="Open Sans Light"/>
                <w:sz w:val="20"/>
              </w:rPr>
            </w:pPr>
          </w:p>
        </w:tc>
        <w:tc>
          <w:tcPr>
            <w:tcW w:w="2823" w:type="dxa"/>
            <w:vAlign w:val="center"/>
          </w:tcPr>
          <w:p w:rsidR="00447E4E" w:rsidRPr="00447E4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TOTAL</w:t>
            </w:r>
          </w:p>
        </w:tc>
        <w:tc>
          <w:tcPr>
            <w:tcW w:w="3427" w:type="dxa"/>
            <w:vAlign w:val="center"/>
          </w:tcPr>
          <w:p w:rsidR="00447E4E" w:rsidRPr="00447E4E" w:rsidRDefault="00447E4E" w:rsidP="00447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Open Sans Light" w:hAnsi="Open Sans Light" w:cs="Open Sans Light"/>
                <w:sz w:val="20"/>
              </w:rPr>
            </w:pPr>
            <w:r>
              <w:rPr>
                <w:rFonts w:ascii="Open Sans Light" w:hAnsi="Open Sans Light" w:cs="Open Sans Light"/>
                <w:sz w:val="20"/>
              </w:rPr>
              <w:t>260,35</w:t>
            </w:r>
          </w:p>
        </w:tc>
      </w:tr>
    </w:tbl>
    <w:p w:rsidR="00440EA2" w:rsidRPr="002F7FB9" w:rsidRDefault="00440EA2" w:rsidP="00440EA2">
      <w:pPr>
        <w:ind w:left="0"/>
        <w:jc w:val="both"/>
        <w:rPr>
          <w:lang w:val="es-AR"/>
        </w:rPr>
      </w:pPr>
    </w:p>
    <w:p w:rsidR="00A7500B" w:rsidRDefault="001C2DD2" w:rsidP="00171BA8">
      <w:pPr>
        <w:pStyle w:val="Heading2"/>
        <w:sectPr w:rsidR="00A7500B" w:rsidSect="002F7FB9">
          <w:pgSz w:w="11907" w:h="16839" w:code="9"/>
          <w:pgMar w:top="567" w:right="720" w:bottom="567" w:left="720" w:header="720" w:footer="720" w:gutter="0"/>
          <w:cols w:space="720"/>
          <w:docGrid w:linePitch="490"/>
        </w:sectPr>
      </w:pPr>
      <w:r w:rsidRPr="002F7FB9">
        <w:br w:type="page"/>
      </w:r>
    </w:p>
    <w:bookmarkStart w:id="2" w:name="_Toc374728089"/>
    <w:bookmarkStart w:id="3" w:name="_GoBack"/>
    <w:p w:rsidR="00A7500B" w:rsidRDefault="00A476E7" w:rsidP="00171BA8">
      <w:pPr>
        <w:pStyle w:val="Subtitle"/>
      </w:pPr>
      <w:r w:rsidRPr="00171BA8">
        <w:rPr>
          <w:noProof/>
          <w:sz w:val="36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44569B" wp14:editId="26BB3CA5">
                <wp:simplePos x="0" y="0"/>
                <wp:positionH relativeFrom="column">
                  <wp:posOffset>30480</wp:posOffset>
                </wp:positionH>
                <wp:positionV relativeFrom="paragraph">
                  <wp:posOffset>485775</wp:posOffset>
                </wp:positionV>
                <wp:extent cx="9932670" cy="5543550"/>
                <wp:effectExtent l="0" t="0" r="0" b="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2670" cy="5543550"/>
                          <a:chOff x="0" y="0"/>
                          <a:chExt cx="9932670" cy="5543550"/>
                        </a:xfrm>
                      </wpg:grpSpPr>
                      <pic:pic xmlns:pic="http://schemas.openxmlformats.org/drawingml/2006/picture">
                        <pic:nvPicPr>
                          <pic:cNvPr id="24" name="Imagen 24" descr="C:\Users\Luks\AppData\Local\Microsoft\Windows\INetCache\Content.Word\Planificacion primer informe.png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32670" cy="554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Conector recto 26"/>
                        <wps:cNvCnPr/>
                        <wps:spPr>
                          <a:xfrm>
                            <a:off x="4572000" y="228600"/>
                            <a:ext cx="9542" cy="52959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091DD7" id="Grupo 30" o:spid="_x0000_s1026" style="position:absolute;margin-left:2.4pt;margin-top:38.25pt;width:782.1pt;height:436.5pt;z-index:251661312" coordsize="99326,554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">
                <v:shape id="Imagen 24" o:spid="_x0000_s1027" type="#_x0000_t75" style="position:absolute;width:99326;height:554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lTHrEAAAA2wAAAA8AAABkcnMvZG93bnJldi54bWxEj91qAjEUhO+FvkM4BW+kZhWRst0opaAU&#10;/AG1D3C6ObtZujnZJqmub28EoZfDzHzDFMvetuJMPjSOFUzGGQji0umGawVfp9XLK4gQkTW2jknB&#10;lQIsF0+DAnPtLnyg8zHWIkE45KjAxNjlUobSkMUwdh1x8irnLcYkfS21x0uC21ZOs2wuLTacFgx2&#10;9GGo/Dn+WQXbsPnd6+/NaBfmXLnTde0PZq3U8Ll/fwMRqY//4Uf7UyuYzuD+Jf0Aubg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AlTHrEAAAA2wAAAA8AAAAAAAAAAAAAAAAA&#10;nwIAAGRycy9kb3ducmV2LnhtbFBLBQYAAAAABAAEAPcAAACQAwAAAAA=&#10;">
                  <v:imagedata r:id="rId17" o:title="Planificacion primer informe"/>
                  <v:path arrowok="t"/>
                </v:shape>
                <v:line id="Conector recto 26" o:spid="_x0000_s1028" style="position:absolute;visibility:visible;mso-wrap-style:square" from="45720,2286" to="45815,55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R3Z8QAAADbAAAADwAAAGRycy9kb3ducmV2LnhtbESPQWvCQBSE70L/w/IKvZlNFdKSZiOl&#10;oHgq1LYHb4/sMxvNvk2zaxL/vVsQPA4z8w1TrCbbioF63zhW8JykIIgrpxuuFfx8r+evIHxA1tg6&#10;JgUX8rAqH2YF5tqN/EXDLtQiQtjnqMCE0OVS+sqQRZ+4jjh6B9dbDFH2tdQ9jhFuW7lI00xabDgu&#10;GOzow1B12p2tgj+s1mT3v5shHc2wzA7d58txr9TT4/T+BiLQFO7hW3urFSwy+P8Sf4As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lHdnxAAAANsAAAAPAAAAAAAAAAAA&#10;AAAAAKECAABkcnMvZG93bnJldi54bWxQSwUGAAAAAAQABAD5AAAAkgMAAAAA&#10;" strokecolor="#45b4a9 [3204]" strokeweight=".5pt">
                  <v:stroke joinstyle="miter"/>
                </v:line>
              </v:group>
            </w:pict>
          </mc:Fallback>
        </mc:AlternateContent>
      </w:r>
      <w:bookmarkEnd w:id="3"/>
      <w:r w:rsidR="00A7500B" w:rsidRPr="00171BA8">
        <w:rPr>
          <w:sz w:val="36"/>
        </w:rPr>
        <w:t>Diagrama de Gantt</w:t>
      </w:r>
      <w:bookmarkEnd w:id="2"/>
    </w:p>
    <w:p w:rsidR="00A7500B" w:rsidRPr="00A7500B" w:rsidRDefault="00A7500B" w:rsidP="006E0A31">
      <w:pPr>
        <w:ind w:left="0"/>
        <w:rPr>
          <w:lang w:val="es-AR"/>
        </w:rPr>
      </w:pPr>
    </w:p>
    <w:p w:rsidR="00A7500B" w:rsidRDefault="00A7500B" w:rsidP="006E0A31">
      <w:pPr>
        <w:pStyle w:val="NoSpacing"/>
        <w:rPr>
          <w:lang w:val="es-AR"/>
        </w:rPr>
        <w:sectPr w:rsidR="00A7500B" w:rsidSect="00A7500B">
          <w:pgSz w:w="16839" w:h="11907" w:orient="landscape" w:code="9"/>
          <w:pgMar w:top="720" w:right="567" w:bottom="720" w:left="567" w:header="720" w:footer="720" w:gutter="0"/>
          <w:cols w:space="720"/>
          <w:docGrid w:linePitch="490"/>
        </w:sectPr>
      </w:pPr>
    </w:p>
    <w:p w:rsidR="005B0D6A" w:rsidRPr="002F7FB9" w:rsidRDefault="005B0D6A" w:rsidP="00171BA8">
      <w:pPr>
        <w:pStyle w:val="Subtitle"/>
      </w:pPr>
      <w:bookmarkStart w:id="4" w:name="_Toc374728090"/>
      <w:r w:rsidRPr="002F7FB9">
        <w:lastRenderedPageBreak/>
        <w:t>Tareas atrazadas</w:t>
      </w:r>
      <w:bookmarkEnd w:id="4"/>
    </w:p>
    <w:p w:rsidR="005B0D6A" w:rsidRPr="002F7FB9" w:rsidRDefault="005B0D6A" w:rsidP="005B0D6A">
      <w:pPr>
        <w:rPr>
          <w:lang w:val="es-AR"/>
        </w:rPr>
      </w:pPr>
    </w:p>
    <w:tbl>
      <w:tblPr>
        <w:tblW w:w="8300" w:type="dxa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840"/>
        <w:gridCol w:w="1360"/>
        <w:gridCol w:w="1360"/>
        <w:gridCol w:w="1100"/>
        <w:gridCol w:w="1260"/>
        <w:gridCol w:w="1380"/>
      </w:tblGrid>
      <w:tr w:rsidR="005B0D6A" w:rsidRPr="005B0D6A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Comienzo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Fin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Duración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% completado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b/>
                <w:bCs/>
                <w:color w:val="FFFFFF"/>
                <w:sz w:val="18"/>
                <w:szCs w:val="18"/>
                <w:lang w:val="es-AR" w:eastAsia="es-AR"/>
              </w:rPr>
              <w:t>Nombres de los recursos</w:t>
            </w:r>
          </w:p>
        </w:tc>
      </w:tr>
      <w:tr w:rsidR="005B0D6A" w:rsidRPr="00776430" w:rsidTr="006E0A31">
        <w:trPr>
          <w:trHeight w:val="201"/>
          <w:jc w:val="center"/>
        </w:trPr>
        <w:tc>
          <w:tcPr>
            <w:tcW w:w="184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Gestión de riesgos (definición)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vie 30/08/13</w:t>
            </w:r>
          </w:p>
        </w:tc>
        <w:tc>
          <w:tcPr>
            <w:tcW w:w="13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mar 03/09/13</w:t>
            </w:r>
          </w:p>
        </w:tc>
        <w:tc>
          <w:tcPr>
            <w:tcW w:w="110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8 horas</w:t>
            </w:r>
          </w:p>
        </w:tc>
        <w:tc>
          <w:tcPr>
            <w:tcW w:w="1260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0%</w:t>
            </w:r>
          </w:p>
        </w:tc>
        <w:tc>
          <w:tcPr>
            <w:tcW w:w="1380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B0D6A" w:rsidRPr="005B0D6A" w:rsidRDefault="005B0D6A" w:rsidP="005B0D6A">
            <w:pPr>
              <w:ind w:left="0" w:right="0"/>
              <w:rPr>
                <w:rFonts w:ascii="Arial" w:eastAsia="Times New Roman" w:hAnsi="Arial" w:cs="Arial"/>
                <w:color w:val="auto"/>
                <w:lang w:val="es-AR" w:eastAsia="es-AR"/>
              </w:rPr>
            </w:pPr>
            <w:r w:rsidRPr="005B0D6A">
              <w:rPr>
                <w:rFonts w:ascii="Calibri" w:eastAsia="Times New Roman" w:hAnsi="Calibri" w:cs="Arial"/>
                <w:color w:val="000000"/>
                <w:sz w:val="18"/>
                <w:szCs w:val="18"/>
                <w:lang w:val="es-AR" w:eastAsia="es-AR"/>
              </w:rPr>
              <w:t>Fernando Raviola;Lucas Ferrero;Oscar Salomón</w:t>
            </w:r>
          </w:p>
        </w:tc>
      </w:tr>
    </w:tbl>
    <w:p w:rsidR="00E133E9" w:rsidRDefault="00E133E9" w:rsidP="005B0D6A">
      <w:pPr>
        <w:tabs>
          <w:tab w:val="left" w:pos="2250"/>
        </w:tabs>
        <w:ind w:left="0"/>
        <w:rPr>
          <w:lang w:val="es-AR"/>
        </w:rPr>
      </w:pPr>
    </w:p>
    <w:p w:rsidR="002F7FB9" w:rsidRPr="00171BA8" w:rsidRDefault="002F7FB9" w:rsidP="00171BA8">
      <w:pPr>
        <w:pStyle w:val="Subtitle"/>
      </w:pPr>
      <w:bookmarkStart w:id="5" w:name="_Toc374728091"/>
      <w:r w:rsidRPr="00171BA8">
        <w:t>Próximas tareas a realizar</w:t>
      </w:r>
      <w:bookmarkEnd w:id="5"/>
    </w:p>
    <w:p w:rsidR="00007EB7" w:rsidRPr="006C2E26" w:rsidRDefault="00007EB7" w:rsidP="00007EB7">
      <w:pPr>
        <w:rPr>
          <w:rFonts w:ascii="Open Sans Light" w:hAnsi="Open Sans Light" w:cs="Open Sans Light"/>
          <w:lang w:val="es-AR"/>
        </w:rPr>
      </w:pPr>
    </w:p>
    <w:p w:rsidR="00007EB7" w:rsidRPr="006C2E26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A continuación se listan las próximas Tareas a realizar desde la fecha 30/08/2013 hasta 30/09/2013 que es el segundo informe a presentar.</w:t>
      </w:r>
    </w:p>
    <w:p w:rsidR="00007EB7" w:rsidRPr="006C2E26" w:rsidRDefault="00007EB7" w:rsidP="00007EB7">
      <w:pPr>
        <w:ind w:left="0"/>
        <w:rPr>
          <w:rFonts w:ascii="Open Sans Light" w:hAnsi="Open Sans Light" w:cs="Open Sans Light"/>
          <w:sz w:val="24"/>
          <w:szCs w:val="24"/>
          <w:lang w:val="es-AR"/>
        </w:rPr>
      </w:pP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Gestión de configuración (continuación).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Presentación inicial a la catedra.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Preparación de un ambiente de versionado.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IUdentificación y evaluación de herramientas.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Entendimiento del modelo de negocios.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Definición de nuevos requerimeintos.</w:t>
      </w:r>
    </w:p>
    <w:p w:rsidR="00007EB7" w:rsidRPr="006C2E26" w:rsidRDefault="00007EB7" w:rsidP="00007EB7">
      <w:pPr>
        <w:pStyle w:val="ListParagraph"/>
        <w:numPr>
          <w:ilvl w:val="0"/>
          <w:numId w:val="2"/>
        </w:numPr>
        <w:rPr>
          <w:rFonts w:ascii="Open Sans Light" w:hAnsi="Open Sans Light" w:cs="Open Sans Light"/>
          <w:sz w:val="24"/>
          <w:szCs w:val="24"/>
          <w:lang w:val="es-AR"/>
        </w:rPr>
      </w:pPr>
      <w:r w:rsidRPr="006C2E26">
        <w:rPr>
          <w:rFonts w:ascii="Open Sans Light" w:hAnsi="Open Sans Light" w:cs="Open Sans Light"/>
          <w:sz w:val="24"/>
          <w:szCs w:val="24"/>
          <w:lang w:val="es-AR"/>
        </w:rPr>
        <w:t>Documentación de requerimientos.</w:t>
      </w:r>
    </w:p>
    <w:p w:rsidR="002F7FB9" w:rsidRPr="002F7FB9" w:rsidRDefault="002F7FB9" w:rsidP="002F7FB9">
      <w:pPr>
        <w:ind w:left="0"/>
        <w:rPr>
          <w:lang w:val="es-AR"/>
        </w:rPr>
      </w:pPr>
    </w:p>
    <w:sectPr w:rsidR="002F7FB9" w:rsidRPr="002F7FB9" w:rsidSect="002F7FB9">
      <w:pgSz w:w="11907" w:h="16839" w:code="9"/>
      <w:pgMar w:top="567" w:right="720" w:bottom="567" w:left="720" w:header="720" w:footer="720" w:gutter="0"/>
      <w:cols w:space="720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607D" w:rsidRDefault="00CE607D" w:rsidP="001E45A2">
      <w:r>
        <w:separator/>
      </w:r>
    </w:p>
  </w:endnote>
  <w:endnote w:type="continuationSeparator" w:id="0">
    <w:p w:rsidR="00CE607D" w:rsidRDefault="00CE607D" w:rsidP="001E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607D" w:rsidRDefault="00CE607D" w:rsidP="001E45A2">
      <w:r>
        <w:separator/>
      </w:r>
    </w:p>
  </w:footnote>
  <w:footnote w:type="continuationSeparator" w:id="0">
    <w:p w:rsidR="00CE607D" w:rsidRDefault="00CE607D" w:rsidP="001E4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E4398"/>
    <w:multiLevelType w:val="hybridMultilevel"/>
    <w:tmpl w:val="DF347C96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3D678F2"/>
    <w:multiLevelType w:val="hybridMultilevel"/>
    <w:tmpl w:val="409AE51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5A2"/>
    <w:rsid w:val="00007EB7"/>
    <w:rsid w:val="00171BA8"/>
    <w:rsid w:val="001C2DD2"/>
    <w:rsid w:val="001D480C"/>
    <w:rsid w:val="001E45A2"/>
    <w:rsid w:val="002F7FB9"/>
    <w:rsid w:val="0032057D"/>
    <w:rsid w:val="00440EA2"/>
    <w:rsid w:val="00447E4E"/>
    <w:rsid w:val="004606E3"/>
    <w:rsid w:val="00504350"/>
    <w:rsid w:val="005B0D6A"/>
    <w:rsid w:val="006548A0"/>
    <w:rsid w:val="0065532E"/>
    <w:rsid w:val="006B169C"/>
    <w:rsid w:val="006C2E26"/>
    <w:rsid w:val="006E0A31"/>
    <w:rsid w:val="00700D86"/>
    <w:rsid w:val="007357E8"/>
    <w:rsid w:val="00776430"/>
    <w:rsid w:val="00836BD0"/>
    <w:rsid w:val="008B408D"/>
    <w:rsid w:val="008E09E0"/>
    <w:rsid w:val="009835C1"/>
    <w:rsid w:val="00A179F8"/>
    <w:rsid w:val="00A476E7"/>
    <w:rsid w:val="00A67AA2"/>
    <w:rsid w:val="00A7500B"/>
    <w:rsid w:val="00BB0634"/>
    <w:rsid w:val="00C152F1"/>
    <w:rsid w:val="00C4393A"/>
    <w:rsid w:val="00CC6AB0"/>
    <w:rsid w:val="00CE607D"/>
    <w:rsid w:val="00D4125D"/>
    <w:rsid w:val="00D644E8"/>
    <w:rsid w:val="00DC49DF"/>
    <w:rsid w:val="00E133E9"/>
    <w:rsid w:val="00EC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33C75B3-C70B-4169-BD3F-B4EB5E169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717073" w:themeColor="accent3"/>
        <w:sz w:val="36"/>
        <w:szCs w:val="36"/>
        <w:lang w:val="en-US" w:eastAsia="ja-JP" w:bidi="ar-SA"/>
      </w:rPr>
    </w:rPrDefault>
    <w:pPrDefault>
      <w:pPr>
        <w:ind w:left="720" w:right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D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1BA8"/>
    <w:pPr>
      <w:keepNext/>
      <w:keepLines/>
      <w:spacing w:before="40"/>
      <w:ind w:left="0"/>
      <w:outlineLvl w:val="1"/>
    </w:pPr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ubtitle">
    <w:name w:val="Subtitle"/>
    <w:basedOn w:val="TOCHeading"/>
    <w:next w:val="Normal"/>
    <w:link w:val="SubtitleChar"/>
    <w:uiPriority w:val="1"/>
    <w:qFormat/>
    <w:rsid w:val="00171BA8"/>
    <w:rPr>
      <w:rFonts w:ascii="Oswald" w:hAnsi="Oswald"/>
      <w:color w:val="FFC000"/>
      <w:sz w:val="52"/>
    </w:rPr>
  </w:style>
  <w:style w:type="character" w:styleId="Hyperlink">
    <w:name w:val="Hyperlink"/>
    <w:basedOn w:val="DefaultParagraphFont"/>
    <w:uiPriority w:val="99"/>
    <w:unhideWhenUsed/>
    <w:rPr>
      <w:color w:val="717073" w:themeColor="hyperlink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45B4A9" w:themeColor="followedHyperlink"/>
      <w:u w:val="none"/>
    </w:rPr>
  </w:style>
  <w:style w:type="character" w:customStyle="1" w:styleId="SubtitleChar">
    <w:name w:val="Subtitle Char"/>
    <w:basedOn w:val="DefaultParagraphFont"/>
    <w:link w:val="Subtitle"/>
    <w:uiPriority w:val="1"/>
    <w:rsid w:val="00171BA8"/>
    <w:rPr>
      <w:rFonts w:ascii="Oswald" w:eastAsiaTheme="majorEastAsia" w:hAnsi="Oswald" w:cstheme="majorBidi"/>
      <w:color w:val="FFC000"/>
      <w:sz w:val="52"/>
      <w:szCs w:val="32"/>
      <w:lang w:val="es-AR" w:eastAsia="es-AR"/>
    </w:rPr>
  </w:style>
  <w:style w:type="paragraph" w:styleId="Title">
    <w:name w:val="Title"/>
    <w:basedOn w:val="Normal"/>
    <w:next w:val="Normal"/>
    <w:link w:val="TitleChar"/>
    <w:uiPriority w:val="1"/>
    <w:qFormat/>
    <w:pPr>
      <w:spacing w:line="216" w:lineRule="auto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FFFFFF" w:themeColor="background1"/>
      <w:kern w:val="28"/>
      <w:sz w:val="168"/>
      <w:szCs w:val="168"/>
    </w:rPr>
  </w:style>
  <w:style w:type="paragraph" w:customStyle="1" w:styleId="Edad">
    <w:name w:val="Edad"/>
    <w:basedOn w:val="Normal"/>
    <w:uiPriority w:val="1"/>
    <w:qFormat/>
    <w:rsid w:val="00504350"/>
    <w:pPr>
      <w:spacing w:line="192" w:lineRule="auto"/>
      <w:ind w:left="634"/>
    </w:pPr>
    <w:rPr>
      <w:color w:val="FFFFFF" w:themeColor="background1"/>
      <w:sz w:val="490"/>
      <w:szCs w:val="490"/>
      <w:lang w:val="es-ES"/>
    </w:rPr>
  </w:style>
  <w:style w:type="paragraph" w:styleId="NoSpacing">
    <w:name w:val="No Spacing"/>
    <w:uiPriority w:val="99"/>
    <w:unhideWhenUsed/>
    <w:qFormat/>
    <w:rPr>
      <w:sz w:val="16"/>
      <w:szCs w:val="16"/>
    </w:rPr>
  </w:style>
  <w:style w:type="paragraph" w:styleId="BlockText">
    <w:name w:val="Block Text"/>
    <w:basedOn w:val="Normal"/>
    <w:uiPriority w:val="2"/>
    <w:unhideWhenUsed/>
    <w:qFormat/>
    <w:pPr>
      <w:spacing w:after="40" w:line="216" w:lineRule="auto"/>
      <w:contextualSpacing/>
    </w:pPr>
    <w:rPr>
      <w:rFonts w:asciiTheme="majorHAnsi" w:eastAsiaTheme="majorEastAsia" w:hAnsiTheme="majorHAnsi" w:cstheme="majorBidi"/>
      <w:color w:val="FFFFFF" w:themeColor="background1"/>
      <w:sz w:val="60"/>
      <w:szCs w:val="60"/>
    </w:rPr>
  </w:style>
  <w:style w:type="paragraph" w:customStyle="1" w:styleId="RSVP">
    <w:name w:val="RSVP"/>
    <w:basedOn w:val="Normal"/>
    <w:uiPriority w:val="2"/>
    <w:qFormat/>
    <w:rPr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A2"/>
  </w:style>
  <w:style w:type="paragraph" w:styleId="Footer">
    <w:name w:val="footer"/>
    <w:basedOn w:val="Normal"/>
    <w:link w:val="FooterChar"/>
    <w:uiPriority w:val="99"/>
    <w:unhideWhenUsed/>
    <w:rsid w:val="001E45A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A2"/>
  </w:style>
  <w:style w:type="character" w:customStyle="1" w:styleId="Heading1Char">
    <w:name w:val="Heading 1 Char"/>
    <w:basedOn w:val="DefaultParagraphFont"/>
    <w:link w:val="Heading1"/>
    <w:uiPriority w:val="9"/>
    <w:rsid w:val="001C2DD2"/>
    <w:rPr>
      <w:rFonts w:asciiTheme="majorHAnsi" w:eastAsiaTheme="majorEastAsia" w:hAnsiTheme="majorHAnsi" w:cstheme="majorBidi"/>
      <w:color w:val="FDB924" w:themeColor="accent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71BA8"/>
    <w:rPr>
      <w:rFonts w:ascii="Oswald" w:eastAsiaTheme="majorEastAsia" w:hAnsi="Oswald" w:cs="Open Sans Light"/>
      <w:color w:val="D69302" w:themeColor="accent5" w:themeShade="BF"/>
      <w:szCs w:val="28"/>
      <w:lang w:val="es-AR"/>
    </w:rPr>
  </w:style>
  <w:style w:type="table" w:styleId="GridTable4-Accent5">
    <w:name w:val="Grid Table 4 Accent 5"/>
    <w:basedOn w:val="TableNormal"/>
    <w:uiPriority w:val="49"/>
    <w:rsid w:val="00E133E9"/>
    <w:tblPr>
      <w:tblStyleRowBandSize w:val="1"/>
      <w:tblStyleColBandSize w:val="1"/>
      <w:tblInd w:w="0" w:type="dxa"/>
      <w:tblBorders>
        <w:top w:val="single" w:sz="4" w:space="0" w:color="FDD47B" w:themeColor="accent5" w:themeTint="99"/>
        <w:left w:val="single" w:sz="4" w:space="0" w:color="FDD47B" w:themeColor="accent5" w:themeTint="99"/>
        <w:bottom w:val="single" w:sz="4" w:space="0" w:color="FDD47B" w:themeColor="accent5" w:themeTint="99"/>
        <w:right w:val="single" w:sz="4" w:space="0" w:color="FDD47B" w:themeColor="accent5" w:themeTint="99"/>
        <w:insideH w:val="single" w:sz="4" w:space="0" w:color="FDD47B" w:themeColor="accent5" w:themeTint="99"/>
        <w:insideV w:val="single" w:sz="4" w:space="0" w:color="FDD47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DB924" w:themeColor="accent5"/>
          <w:left w:val="single" w:sz="4" w:space="0" w:color="FDB924" w:themeColor="accent5"/>
          <w:bottom w:val="single" w:sz="4" w:space="0" w:color="FDB924" w:themeColor="accent5"/>
          <w:right w:val="single" w:sz="4" w:space="0" w:color="FDB924" w:themeColor="accent5"/>
          <w:insideH w:val="nil"/>
          <w:insideV w:val="nil"/>
        </w:tcBorders>
        <w:shd w:val="clear" w:color="auto" w:fill="FDB924" w:themeFill="accent5"/>
      </w:tcPr>
    </w:tblStylePr>
    <w:tblStylePr w:type="lastRow">
      <w:rPr>
        <w:b/>
        <w:bCs/>
      </w:rPr>
      <w:tblPr/>
      <w:tcPr>
        <w:tcBorders>
          <w:top w:val="double" w:sz="4" w:space="0" w:color="FDB92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D3" w:themeFill="accent5" w:themeFillTint="33"/>
      </w:tcPr>
    </w:tblStylePr>
    <w:tblStylePr w:type="band1Horz">
      <w:tblPr/>
      <w:tcPr>
        <w:shd w:val="clear" w:color="auto" w:fill="FEF0D3" w:themeFill="accent5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65532E"/>
    <w:p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65532E"/>
    <w:pPr>
      <w:spacing w:line="259" w:lineRule="auto"/>
      <w:ind w:left="0" w:right="0"/>
      <w:outlineLvl w:val="9"/>
    </w:pPr>
    <w:rPr>
      <w:color w:val="33867E" w:themeColor="accent1" w:themeShade="BF"/>
      <w:sz w:val="32"/>
      <w:szCs w:val="32"/>
      <w:lang w:val="es-AR" w:eastAsia="es-AR"/>
    </w:rPr>
  </w:style>
  <w:style w:type="paragraph" w:styleId="TOC2">
    <w:name w:val="toc 2"/>
    <w:basedOn w:val="Normal"/>
    <w:next w:val="Normal"/>
    <w:autoRedefine/>
    <w:uiPriority w:val="39"/>
    <w:unhideWhenUsed/>
    <w:rsid w:val="0065532E"/>
    <w:pPr>
      <w:spacing w:before="120"/>
      <w:ind w:left="360"/>
    </w:pPr>
    <w:rPr>
      <w:b/>
      <w:bCs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5532E"/>
    <w:pPr>
      <w:spacing w:before="120"/>
      <w:ind w:left="0"/>
    </w:pPr>
    <w:rPr>
      <w:b/>
      <w:bCs/>
      <w:i/>
      <w:iC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5532E"/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40EA2"/>
    <w:pPr>
      <w:ind w:left="10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40EA2"/>
    <w:pPr>
      <w:ind w:left="144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40EA2"/>
    <w:pPr>
      <w:ind w:left="18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40EA2"/>
    <w:pPr>
      <w:ind w:left="216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40EA2"/>
    <w:pPr>
      <w:ind w:left="25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40EA2"/>
    <w:pPr>
      <w:ind w:left="2880"/>
    </w:pPr>
    <w:rPr>
      <w:sz w:val="20"/>
      <w:szCs w:val="20"/>
    </w:rPr>
  </w:style>
  <w:style w:type="table" w:styleId="ListTable5Dark-Accent5">
    <w:name w:val="List Table 5 Dark Accent 5"/>
    <w:basedOn w:val="TableNormal"/>
    <w:uiPriority w:val="50"/>
    <w:rsid w:val="00440EA2"/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DB924" w:themeColor="accent5"/>
        <w:left w:val="single" w:sz="24" w:space="0" w:color="FDB924" w:themeColor="accent5"/>
        <w:bottom w:val="single" w:sz="24" w:space="0" w:color="FDB924" w:themeColor="accent5"/>
        <w:right w:val="single" w:sz="24" w:space="0" w:color="FDB92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B92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6A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6A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6A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6A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6AB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5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ks\AppData\Roaming\Microsoft\Plantillas\P&#243;ster%20de%20cumplea&#241;o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% Complete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Lit>
              <c:ptCount val="9"/>
              <c:pt idx="0">
                <c:v>Modelo de Negocio</c:v>
              </c:pt>
              <c:pt idx="1">
                <c:v>Requerimientos</c:v>
              </c:pt>
              <c:pt idx="2">
                <c:v>Análisis/Diseño</c:v>
              </c:pt>
              <c:pt idx="3">
                <c:v>Gestión del Proyecto</c:v>
              </c:pt>
              <c:pt idx="4">
                <c:v>Gestión de configuración </c:v>
              </c:pt>
              <c:pt idx="5">
                <c:v>Ambiente</c:v>
              </c:pt>
              <c:pt idx="6">
                <c:v>Objetivos del ciclo de vida</c:v>
              </c:pt>
              <c:pt idx="7">
                <c:v>Informe de Avance Mensual 1</c:v>
              </c:pt>
              <c:pt idx="8">
                <c:v>Informe de Avance Mensual 2</c:v>
              </c:pt>
            </c:strLit>
          </c:cat>
          <c:val>
            <c:numLit>
              <c:formatCode>#,##0"%"</c:formatCode>
              <c:ptCount val="9"/>
              <c:pt idx="0">
                <c:v>100</c:v>
              </c:pt>
              <c:pt idx="1">
                <c:v>100</c:v>
              </c:pt>
              <c:pt idx="2">
                <c:v>100</c:v>
              </c:pt>
              <c:pt idx="3">
                <c:v>100</c:v>
              </c:pt>
              <c:pt idx="4">
                <c:v>100</c:v>
              </c:pt>
              <c:pt idx="5">
                <c:v>25</c:v>
              </c:pt>
              <c:pt idx="6">
                <c:v>0</c:v>
              </c:pt>
              <c:pt idx="7">
                <c:v>100</c:v>
              </c:pt>
              <c:pt idx="8">
                <c:v>100</c:v>
              </c:pt>
            </c:numLit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-1722402256"/>
        <c:axId val="-1722404432"/>
      </c:barChart>
      <c:catAx>
        <c:axId val="-17224022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722404432"/>
        <c:crosses val="autoZero"/>
        <c:auto val="1"/>
        <c:lblAlgn val="ctr"/>
        <c:lblOffset val="100"/>
        <c:noMultiLvlLbl val="0"/>
      </c:catAx>
      <c:valAx>
        <c:axId val="-1722404432"/>
        <c:scaling>
          <c:orientation val="minMax"/>
          <c:max val="100"/>
        </c:scaling>
        <c:delete val="0"/>
        <c:axPos val="l"/>
        <c:majorGridlines>
          <c:spPr>
            <a:ln w="6350" cap="flat" cmpd="sng" algn="ctr">
              <a:solidFill>
                <a:schemeClr val="dk1"/>
              </a:solidFill>
              <a:prstDash val="solid"/>
              <a:miter lim="800000"/>
            </a:ln>
            <a:effectLst/>
          </c:spPr>
        </c:majorGridlines>
        <c:numFmt formatCode="#,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-1722402256"/>
        <c:crosses val="autoZero"/>
        <c:crossBetween val="between"/>
      </c:valAx>
      <c:spPr>
        <a:noFill/>
        <a:ln>
          <a:noFill/>
        </a:ln>
        <a:effectLst/>
      </c:spPr>
      <c:extLst/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22909029E8C43D2B96106AC551E5E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CA9B0C-2A25-4A57-98C6-34DE1B3C62E2}"/>
      </w:docPartPr>
      <w:docPartBody>
        <w:p w:rsidR="0098734A" w:rsidRDefault="006F411C">
          <w:pPr>
            <w:pStyle w:val="822909029E8C43D2B96106AC551E5EFD"/>
          </w:pPr>
          <w:r w:rsidRPr="00DC49DF">
            <w:rPr>
              <w:rFonts w:ascii="Franklin Gothic Medium" w:hAnsi="Franklin Gothic Medium"/>
              <w:color w:val="FFFFFF"/>
              <w:lang w:val="es-ES"/>
            </w:rPr>
            <w:t>[Nombre]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swald">
    <w:panose1 w:val="02000303000000000000"/>
    <w:charset w:val="00"/>
    <w:family w:val="auto"/>
    <w:pitch w:val="variable"/>
    <w:sig w:usb0="A000006F" w:usb1="4000004B" w:usb2="00000000" w:usb3="00000000" w:csb0="00000093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980"/>
    <w:rsid w:val="001D248E"/>
    <w:rsid w:val="006F411C"/>
    <w:rsid w:val="0098734A"/>
    <w:rsid w:val="00A42980"/>
    <w:rsid w:val="00BD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909029E8C43D2B96106AC551E5EFD">
    <w:name w:val="822909029E8C43D2B96106AC551E5EFD"/>
  </w:style>
  <w:style w:type="paragraph" w:customStyle="1" w:styleId="C5D3B92D7E6F4888A70B28EBD358E7DC">
    <w:name w:val="C5D3B92D7E6F4888A70B28EBD358E7DC"/>
  </w:style>
  <w:style w:type="paragraph" w:customStyle="1" w:styleId="B4236E02A4B946C598FC4C259A062F28">
    <w:name w:val="B4236E02A4B946C598FC4C259A062F28"/>
  </w:style>
  <w:style w:type="paragraph" w:customStyle="1" w:styleId="A773A7E5EAD349E7BD3B1E347C4F4CF1">
    <w:name w:val="A773A7E5EAD349E7BD3B1E347C4F4CF1"/>
  </w:style>
  <w:style w:type="paragraph" w:customStyle="1" w:styleId="4CF6CA4D8088437C880A1ED37CF08BF3">
    <w:name w:val="4CF6CA4D8088437C880A1ED37CF08BF3"/>
  </w:style>
  <w:style w:type="paragraph" w:customStyle="1" w:styleId="9E25918EB1F24033982350484A0CE44F">
    <w:name w:val="9E25918EB1F24033982350484A0CE44F"/>
    <w:rsid w:val="00A42980"/>
  </w:style>
  <w:style w:type="paragraph" w:customStyle="1" w:styleId="10E26B309AC94C35A44AC776E2CFF3DF">
    <w:name w:val="10E26B309AC94C35A44AC776E2CFF3DF"/>
    <w:rsid w:val="00A42980"/>
  </w:style>
  <w:style w:type="paragraph" w:customStyle="1" w:styleId="03A8534DF3274E5F8254C0EE2C6540F1">
    <w:name w:val="03A8534DF3274E5F8254C0EE2C6540F1"/>
    <w:rsid w:val="00A42980"/>
  </w:style>
  <w:style w:type="paragraph" w:customStyle="1" w:styleId="19FC867C42044BA6B64E218DDFE375FF">
    <w:name w:val="19FC867C42044BA6B64E218DDFE375FF"/>
    <w:rsid w:val="00A42980"/>
  </w:style>
  <w:style w:type="paragraph" w:customStyle="1" w:styleId="DE47FB24E6434DDF85447B68ADC0DF56">
    <w:name w:val="DE47FB24E6434DDF85447B68ADC0DF56"/>
    <w:rsid w:val="00A42980"/>
  </w:style>
  <w:style w:type="paragraph" w:customStyle="1" w:styleId="BED0316D6BF44812A5519C2F34890DC0">
    <w:name w:val="BED0316D6BF44812A5519C2F34890DC0"/>
    <w:rsid w:val="00A42980"/>
  </w:style>
  <w:style w:type="paragraph" w:customStyle="1" w:styleId="E922363EF3C44BEF85DE3D573E3D4899">
    <w:name w:val="E922363EF3C44BEF85DE3D573E3D4899"/>
    <w:rsid w:val="00A42980"/>
  </w:style>
  <w:style w:type="paragraph" w:customStyle="1" w:styleId="16AA79A975DE4B7DA5731EE55C4EA952">
    <w:name w:val="16AA79A975DE4B7DA5731EE55C4EA952"/>
    <w:rsid w:val="00A42980"/>
  </w:style>
  <w:style w:type="paragraph" w:customStyle="1" w:styleId="E157D4DDDAFF45B793CE3538A64BDFFF">
    <w:name w:val="E157D4DDDAFF45B793CE3538A64BDFFF"/>
    <w:rsid w:val="00A4298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irthday Flyer">
      <a:dk1>
        <a:sysClr val="windowText" lastClr="000000"/>
      </a:dk1>
      <a:lt1>
        <a:sysClr val="window" lastClr="FFFFFF"/>
      </a:lt1>
      <a:dk2>
        <a:srgbClr val="333333"/>
      </a:dk2>
      <a:lt2>
        <a:srgbClr val="D9D9D9"/>
      </a:lt2>
      <a:accent1>
        <a:srgbClr val="45B4A9"/>
      </a:accent1>
      <a:accent2>
        <a:srgbClr val="5A5C9F"/>
      </a:accent2>
      <a:accent3>
        <a:srgbClr val="717073"/>
      </a:accent3>
      <a:accent4>
        <a:srgbClr val="EF4135"/>
      </a:accent4>
      <a:accent5>
        <a:srgbClr val="FDB924"/>
      </a:accent5>
      <a:accent6>
        <a:srgbClr val="E9720E"/>
      </a:accent6>
      <a:hlink>
        <a:srgbClr val="717073"/>
      </a:hlink>
      <a:folHlink>
        <a:srgbClr val="45B4A9"/>
      </a:folHlink>
    </a:clrScheme>
    <a:fontScheme name="Birthday Flyer">
      <a:majorFont>
        <a:latin typeface="Franklin Gothic Medium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F2711B-BB1C-4379-98AA-1FB82571C7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150974-9BCC-4546-8B36-70A6572E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Póster de cumpleaños.dotx</Template>
  <TotalTime>245</TotalTime>
  <Pages>7</Pages>
  <Words>769</Words>
  <Characters>4230</Characters>
  <Application>Microsoft Office Word</Application>
  <DocSecurity>0</DocSecurity>
  <Lines>35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Lucas Ferrero</dc:creator>
  <cp:keywords/>
  <cp:lastModifiedBy>fernando raviola</cp:lastModifiedBy>
  <cp:revision>3</cp:revision>
  <cp:lastPrinted>2012-08-29T16:10:00Z</cp:lastPrinted>
  <dcterms:created xsi:type="dcterms:W3CDTF">2013-12-13T20:24:00Z</dcterms:created>
  <dcterms:modified xsi:type="dcterms:W3CDTF">2013-12-14T22:02:00Z</dcterms:modified>
  <cp:contentStatus>RestApp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TC034248919991</vt:lpwstr>
  </property>
</Properties>
</file>