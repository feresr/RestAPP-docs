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871EE0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121D9E" w:rsidRPr="00121D9E" w:rsidRDefault="00121D9E" w:rsidP="00121D9E">
            <w:pPr>
              <w:pStyle w:val="Title"/>
              <w:rPr>
                <w:rFonts w:ascii="Oswald" w:hAnsi="Oswald"/>
                <w:b/>
                <w:sz w:val="52"/>
                <w:szCs w:val="52"/>
              </w:rPr>
            </w:pPr>
            <w:r w:rsidRPr="00121D9E">
              <w:rPr>
                <w:rFonts w:ascii="Oswald" w:hAnsi="Oswald"/>
                <w:b/>
                <w:sz w:val="52"/>
                <w:szCs w:val="52"/>
              </w:rPr>
              <w:t xml:space="preserve">      </w:t>
            </w:r>
          </w:p>
          <w:p w:rsidR="00121D9E" w:rsidRPr="00121D9E" w:rsidRDefault="00121D9E" w:rsidP="00121D9E">
            <w:pPr>
              <w:pStyle w:val="Title"/>
              <w:ind w:left="709"/>
              <w:rPr>
                <w:rFonts w:ascii="Oswald" w:hAnsi="Oswald"/>
                <w:b/>
              </w:rPr>
            </w:pPr>
            <w:sdt>
              <w:sdtPr>
                <w:rPr>
                  <w:rFonts w:ascii="Oswald" w:hAnsi="Oswald"/>
                  <w:b/>
                </w:rPr>
                <w:alias w:val="Nombre"/>
                <w:tag w:val=""/>
                <w:id w:val="692884954"/>
                <w:placeholder>
                  <w:docPart w:val="847D6EC22D7D40CD8739EF474856187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 w:rsidRPr="00171BA8">
                  <w:rPr>
                    <w:rFonts w:ascii="Oswald" w:hAnsi="Oswald"/>
                    <w:b/>
                  </w:rPr>
                  <w:t>RestApp</w:t>
                </w:r>
              </w:sdtContent>
            </w:sdt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121D9E" w:rsidRPr="002F7FB9" w:rsidRDefault="00121D9E" w:rsidP="00121D9E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871EE0" w:rsidRDefault="00121D9E" w:rsidP="00121D9E">
            <w:pPr>
              <w:pStyle w:val="Edad"/>
              <w:jc w:val="right"/>
              <w:rPr>
                <w:sz w:val="36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31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Octubre</w:t>
            </w:r>
            <w:r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871EE0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121D9E" w:rsidRPr="00171BA8" w:rsidRDefault="00121D9E" w:rsidP="00121D9E">
            <w:pPr>
              <w:pStyle w:val="BlockText"/>
              <w:ind w:left="709"/>
              <w:rPr>
                <w:rFonts w:ascii="Oswald" w:hAnsi="Oswald"/>
              </w:rPr>
            </w:pPr>
            <w:r w:rsidRPr="00171BA8">
              <w:rPr>
                <w:rFonts w:ascii="Oswald" w:hAnsi="Oswald"/>
              </w:rPr>
              <w:t>Informe de Avance #</w:t>
            </w:r>
            <w:r>
              <w:rPr>
                <w:rFonts w:ascii="Oswald" w:hAnsi="Oswald"/>
              </w:rPr>
              <w:t>3</w:t>
            </w:r>
          </w:p>
          <w:p w:rsidR="00121D9E" w:rsidRPr="00171BA8" w:rsidRDefault="00121D9E" w:rsidP="00121D9E">
            <w:pPr>
              <w:pStyle w:val="BlockText"/>
              <w:ind w:left="709"/>
              <w:rPr>
                <w:rFonts w:ascii="Oswald" w:hAnsi="Oswald"/>
                <w:sz w:val="36"/>
              </w:rPr>
            </w:pPr>
            <w:r w:rsidRPr="00171BA8">
              <w:rPr>
                <w:rFonts w:ascii="Oswald" w:hAnsi="Oswald"/>
                <w:b/>
                <w:sz w:val="36"/>
              </w:rPr>
              <w:t>U</w:t>
            </w:r>
            <w:r w:rsidRPr="00171BA8">
              <w:rPr>
                <w:rFonts w:ascii="Oswald" w:hAnsi="Oswald"/>
                <w:sz w:val="36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</w:rPr>
              <w:t>T</w:t>
            </w:r>
            <w:r w:rsidRPr="00171BA8">
              <w:rPr>
                <w:rFonts w:ascii="Oswald" w:hAnsi="Oswald"/>
                <w:sz w:val="36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</w:rPr>
              <w:t>N</w:t>
            </w:r>
            <w:r w:rsidRPr="00171BA8">
              <w:rPr>
                <w:rFonts w:ascii="Oswald" w:hAnsi="Oswald"/>
                <w:sz w:val="36"/>
              </w:rPr>
              <w:t xml:space="preserve">acional </w:t>
            </w:r>
          </w:p>
          <w:p w:rsidR="007357E8" w:rsidRPr="00871EE0" w:rsidRDefault="00121D9E" w:rsidP="00121D9E">
            <w:pPr>
              <w:pStyle w:val="BlockText"/>
              <w:ind w:left="709"/>
            </w:pPr>
            <w:r w:rsidRPr="00171BA8">
              <w:rPr>
                <w:rFonts w:ascii="Oswald" w:hAnsi="Oswald"/>
                <w:sz w:val="36"/>
              </w:rPr>
              <w:t>Facultad Regional San Francisco</w:t>
            </w:r>
          </w:p>
        </w:tc>
      </w:tr>
      <w:tr w:rsidR="007357E8" w:rsidRPr="00871EE0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871EE0" w:rsidRDefault="001E45A2" w:rsidP="004104D0">
            <w:pPr>
              <w:pStyle w:val="RSVP"/>
              <w:ind w:left="567"/>
            </w:pPr>
            <w:r w:rsidRPr="00871EE0">
              <w:t>Ferrero Lucas</w:t>
            </w:r>
            <w:r w:rsidRPr="00871EE0">
              <w:br/>
              <w:t>Raviola Fernando</w:t>
            </w:r>
            <w:r w:rsidRPr="00871EE0">
              <w:br/>
              <w:t>Salomón Oscar</w:t>
            </w:r>
          </w:p>
        </w:tc>
      </w:tr>
      <w:tr w:rsidR="007357E8" w:rsidRPr="00871EE0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871EE0" w:rsidRDefault="001E45A2" w:rsidP="004104D0">
            <w:pPr>
              <w:pStyle w:val="RSVP"/>
              <w:ind w:left="567"/>
            </w:pPr>
            <w:r w:rsidRPr="00871EE0">
              <w:t>Profesora</w:t>
            </w:r>
            <w:r w:rsidRPr="00871EE0">
              <w:rPr>
                <w:b/>
              </w:rPr>
              <w:t>:</w:t>
            </w:r>
            <w:r w:rsidRPr="00871EE0">
              <w:t xml:space="preserve"> Ing. Marisa Pérez</w:t>
            </w:r>
          </w:p>
        </w:tc>
      </w:tr>
    </w:tbl>
    <w:p w:rsidR="00D644E8" w:rsidRPr="00871EE0" w:rsidRDefault="001E45A2" w:rsidP="0065532E">
      <w:pPr>
        <w:pStyle w:val="NoSpacing"/>
        <w:rPr>
          <w:lang w:val="es-AR" w:eastAsia="es-ES"/>
        </w:rPr>
        <w:sectPr w:rsidR="00D644E8" w:rsidRPr="00871EE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1EE0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2CB140DB" wp14:editId="2711D8D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FFF4D" id="Grupo 59" o:spid="_x0000_s1026" alt="Diseño de fondo de bloque de color" style="position:absolute;margin-left:488.8pt;margin-top:0;width:540pt;height:10in;z-index:-251663360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  <w:lang w:val="es-AR"/>
        </w:rPr>
      </w:sdtEndPr>
      <w:sdtContent>
        <w:p w:rsidR="00440EA2" w:rsidRPr="00871EE0" w:rsidRDefault="00440EA2" w:rsidP="00330550">
          <w:pPr>
            <w:pStyle w:val="Subtitle"/>
          </w:pPr>
          <w:r w:rsidRPr="00871EE0">
            <w:t>Tabla de contenido</w:t>
          </w:r>
        </w:p>
        <w:p w:rsidR="00660086" w:rsidRDefault="00440EA2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r w:rsidRPr="00F665C8">
            <w:rPr>
              <w:b w:val="0"/>
              <w:bCs w:val="0"/>
              <w:i w:val="0"/>
              <w:iCs w:val="0"/>
            </w:rPr>
            <w:fldChar w:fldCharType="begin"/>
          </w:r>
          <w:r w:rsidRPr="00F665C8"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F665C8">
            <w:rPr>
              <w:b w:val="0"/>
              <w:bCs w:val="0"/>
              <w:i w:val="0"/>
              <w:iCs w:val="0"/>
            </w:rPr>
            <w:fldChar w:fldCharType="separate"/>
          </w:r>
          <w:hyperlink w:anchor="_Toc374996691" w:history="1">
            <w:r w:rsidR="00660086" w:rsidRPr="008C2DB8">
              <w:rPr>
                <w:rStyle w:val="Hyperlink"/>
                <w:noProof/>
              </w:rPr>
              <w:t>Estado Actual del Proyecto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_Toc374996691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C63D24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eastAsia="es-AR"/>
            </w:rPr>
          </w:pPr>
          <w:hyperlink w:anchor="_Toc374996692" w:history="1">
            <w:r w:rsidR="00660086" w:rsidRPr="008C2DB8">
              <w:rPr>
                <w:rStyle w:val="Hyperlink"/>
                <w:noProof/>
              </w:rPr>
              <w:t>Resumen de Tareas realizadas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_Toc374996692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C63D24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eastAsia="es-AR"/>
            </w:rPr>
          </w:pPr>
          <w:hyperlink w:anchor="_Toc374996693" w:history="1">
            <w:r w:rsidR="00660086" w:rsidRPr="008C2DB8">
              <w:rPr>
                <w:rStyle w:val="Hyperlink"/>
                <w:noProof/>
              </w:rPr>
              <w:t>Progreso total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_Toc374996693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3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C63D24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4" w:history="1">
            <w:r w:rsidR="00660086" w:rsidRPr="008C2DB8">
              <w:rPr>
                <w:rStyle w:val="Hyperlink"/>
                <w:noProof/>
              </w:rPr>
              <w:t>Diagrama de Gantt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_Toc374996694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8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C63D24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5" w:history="1">
            <w:r w:rsidR="00660086" w:rsidRPr="008C2DB8">
              <w:rPr>
                <w:rStyle w:val="Hyperlink"/>
                <w:noProof/>
              </w:rPr>
              <w:t>Tareas atrasadas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_Toc374996695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9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660086" w:rsidRDefault="00C63D24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es-AR"/>
            </w:rPr>
          </w:pPr>
          <w:hyperlink w:anchor="_Toc374996696" w:history="1">
            <w:r w:rsidR="00660086" w:rsidRPr="008C2DB8">
              <w:rPr>
                <w:rStyle w:val="Hyperlink"/>
                <w:noProof/>
              </w:rPr>
              <w:t>Próximas tareas a realizar</w:t>
            </w:r>
            <w:r w:rsidR="00660086">
              <w:rPr>
                <w:noProof/>
                <w:webHidden/>
              </w:rPr>
              <w:tab/>
            </w:r>
            <w:r w:rsidR="00660086">
              <w:rPr>
                <w:noProof/>
                <w:webHidden/>
              </w:rPr>
              <w:fldChar w:fldCharType="begin"/>
            </w:r>
            <w:r w:rsidR="00660086">
              <w:rPr>
                <w:noProof/>
                <w:webHidden/>
              </w:rPr>
              <w:instrText xml:space="preserve"> PAGEREF _Toc374996696 \h </w:instrText>
            </w:r>
            <w:r w:rsidR="00660086">
              <w:rPr>
                <w:noProof/>
                <w:webHidden/>
              </w:rPr>
            </w:r>
            <w:r w:rsidR="00660086">
              <w:rPr>
                <w:noProof/>
                <w:webHidden/>
              </w:rPr>
              <w:fldChar w:fldCharType="separate"/>
            </w:r>
            <w:r w:rsidR="00660086">
              <w:rPr>
                <w:noProof/>
                <w:webHidden/>
              </w:rPr>
              <w:t>9</w:t>
            </w:r>
            <w:r w:rsidR="00660086">
              <w:rPr>
                <w:noProof/>
                <w:webHidden/>
              </w:rPr>
              <w:fldChar w:fldCharType="end"/>
            </w:r>
          </w:hyperlink>
        </w:p>
        <w:p w:rsidR="00440EA2" w:rsidRPr="00871EE0" w:rsidRDefault="00440EA2" w:rsidP="00660086">
          <w:pPr>
            <w:pStyle w:val="Indice"/>
            <w:rPr>
              <w:sz w:val="20"/>
              <w:szCs w:val="20"/>
            </w:rPr>
          </w:pPr>
          <w:r w:rsidRPr="00F665C8">
            <w:fldChar w:fldCharType="end"/>
          </w:r>
        </w:p>
        <w:p w:rsidR="00440EA2" w:rsidRPr="00871EE0" w:rsidRDefault="00C63D24" w:rsidP="00330550">
          <w:pPr>
            <w:pStyle w:val="TOC3"/>
          </w:pPr>
        </w:p>
      </w:sdtContent>
    </w:sdt>
    <w:p w:rsidR="00440EA2" w:rsidRPr="00871EE0" w:rsidRDefault="00440EA2" w:rsidP="00330550">
      <w:pPr>
        <w:pStyle w:val="Heading1"/>
      </w:pPr>
    </w:p>
    <w:p w:rsidR="00440EA2" w:rsidRPr="00871EE0" w:rsidRDefault="00440EA2" w:rsidP="00330550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</w:rPr>
      </w:pPr>
      <w:r w:rsidRPr="00871EE0">
        <w:br w:type="page"/>
      </w:r>
    </w:p>
    <w:p w:rsidR="00440EA2" w:rsidRPr="00871EE0" w:rsidRDefault="00440EA2" w:rsidP="00330550">
      <w:pPr>
        <w:pStyle w:val="Heading1"/>
        <w:sectPr w:rsidR="00440EA2" w:rsidRPr="00871EE0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171BA8" w:rsidRPr="00330550" w:rsidRDefault="00A67AA2" w:rsidP="00330550">
      <w:pPr>
        <w:pStyle w:val="Heading1"/>
      </w:pPr>
      <w:bookmarkStart w:id="0" w:name="_Toc374996691"/>
      <w:r w:rsidRPr="00330550">
        <w:lastRenderedPageBreak/>
        <w:t>Estado Actual del Proyecto</w:t>
      </w:r>
      <w:bookmarkEnd w:id="0"/>
    </w:p>
    <w:p w:rsidR="002F7FB9" w:rsidRPr="00871EE0" w:rsidRDefault="001C2DD2" w:rsidP="00330550">
      <w:pPr>
        <w:pStyle w:val="Heading2"/>
      </w:pPr>
      <w:bookmarkStart w:id="1" w:name="_Toc374996692"/>
      <w:r w:rsidRPr="00871EE0">
        <w:t>Resumen de Tareas realizadas</w:t>
      </w:r>
      <w:bookmarkEnd w:id="1"/>
    </w:p>
    <w:p w:rsidR="00171BA8" w:rsidRPr="00871EE0" w:rsidRDefault="0065532E" w:rsidP="00330550">
      <w:r w:rsidRPr="00871EE0">
        <w:t xml:space="preserve">El siguiente listado muestra las actividades realizadas: 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Identificación y evaluación de herramientas.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Entendimiento del modelo de negocio</w:t>
      </w:r>
      <w:r w:rsidR="0065532E" w:rsidRPr="00871EE0">
        <w:t xml:space="preserve">. 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Definición de nuevos requerimientos</w:t>
      </w:r>
      <w:r w:rsidR="0065532E" w:rsidRPr="00871EE0">
        <w:t>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 xml:space="preserve">Documentación de requerimientos según </w:t>
      </w:r>
      <w:r w:rsidR="00871EE0" w:rsidRPr="00871EE0">
        <w:t>estándar</w:t>
      </w:r>
      <w:r w:rsidR="0065532E" w:rsidRPr="00871EE0">
        <w:t>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Jerarquización de requerimientos</w:t>
      </w:r>
      <w:r w:rsidR="0065532E" w:rsidRPr="00871EE0">
        <w:t>.</w:t>
      </w:r>
    </w:p>
    <w:p w:rsidR="0065532E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Refinación de modelo de casos de usos</w:t>
      </w:r>
      <w:r w:rsidR="0065532E" w:rsidRPr="00871EE0">
        <w:t>.</w:t>
      </w:r>
    </w:p>
    <w:p w:rsidR="002F7FB9" w:rsidRPr="00871EE0" w:rsidRDefault="005B72A1" w:rsidP="00330550">
      <w:pPr>
        <w:pStyle w:val="ListParagraph"/>
        <w:numPr>
          <w:ilvl w:val="0"/>
          <w:numId w:val="1"/>
        </w:numPr>
      </w:pPr>
      <w:r w:rsidRPr="00871EE0">
        <w:t>Definición preliminar de diagrama de clases</w:t>
      </w:r>
      <w:r w:rsidR="0065532E" w:rsidRPr="00871EE0">
        <w:t>.</w:t>
      </w:r>
      <w:r w:rsidRPr="00871EE0">
        <w:t xml:space="preserve"> </w:t>
      </w:r>
    </w:p>
    <w:p w:rsidR="006C2E26" w:rsidRDefault="006C2E26" w:rsidP="00330550">
      <w:pPr>
        <w:pStyle w:val="Heading2"/>
      </w:pPr>
      <w:bookmarkStart w:id="2" w:name="_Toc374996693"/>
      <w:r w:rsidRPr="00871EE0">
        <w:t>Progreso total</w:t>
      </w:r>
      <w:bookmarkEnd w:id="2"/>
    </w:p>
    <w:p w:rsidR="00A15AC3" w:rsidRPr="00A15AC3" w:rsidRDefault="00C07CC7" w:rsidP="00330550">
      <w:r>
        <w:t>El proyecto se encuentra avanzado un 16% al día del presente informe. A modo ilustrativo podemos ver en el siguiente grafico las fechas de inicio y fin planificadas y el porcentaje de avance.</w:t>
      </w:r>
    </w:p>
    <w:p w:rsidR="00A15AC3" w:rsidRDefault="003E0026" w:rsidP="00F665C8">
      <w:pPr>
        <w:jc w:val="center"/>
        <w:rPr>
          <w:lang w:eastAsia="es-AR"/>
        </w:rPr>
      </w:pPr>
      <w:r w:rsidRPr="00871EE0">
        <w:rPr>
          <w:noProof/>
          <w:lang w:eastAsia="es-AR"/>
        </w:rPr>
        <w:drawing>
          <wp:inline distT="0" distB="0" distL="0" distR="0" wp14:anchorId="7E350C69" wp14:editId="542A1CD7">
            <wp:extent cx="3249295" cy="1548765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AC3" w:rsidRDefault="00A15AC3" w:rsidP="00330550">
      <w:pPr>
        <w:rPr>
          <w:lang w:eastAsia="es-AR"/>
        </w:rPr>
      </w:pPr>
    </w:p>
    <w:p w:rsidR="00776430" w:rsidRPr="00A15AC3" w:rsidRDefault="00776430" w:rsidP="00330550">
      <w:pPr>
        <w:rPr>
          <w:lang w:eastAsia="es-AR"/>
        </w:rPr>
        <w:sectPr w:rsidR="00776430" w:rsidRPr="00A15AC3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C07CC7" w:rsidRPr="00871EE0" w:rsidRDefault="002F7FB9" w:rsidP="00330550">
      <w:r w:rsidRPr="00871EE0"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871EE0" w:rsidRPr="00871EE0">
        <w:t>recursos</w:t>
      </w:r>
      <w:r w:rsidRPr="00871EE0">
        <w:t>, ambos con su respectiva variación.</w:t>
      </w:r>
    </w:p>
    <w:p w:rsidR="009835C1" w:rsidRPr="00871EE0" w:rsidRDefault="009835C1" w:rsidP="00330550"/>
    <w:tbl>
      <w:tblPr>
        <w:tblW w:w="1474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1"/>
        <w:gridCol w:w="1134"/>
        <w:gridCol w:w="1134"/>
        <w:gridCol w:w="851"/>
        <w:gridCol w:w="850"/>
        <w:gridCol w:w="992"/>
        <w:gridCol w:w="993"/>
        <w:gridCol w:w="992"/>
        <w:gridCol w:w="850"/>
        <w:gridCol w:w="830"/>
        <w:gridCol w:w="871"/>
        <w:gridCol w:w="1144"/>
      </w:tblGrid>
      <w:tr w:rsidR="001E0E92" w:rsidRPr="001E0E92" w:rsidTr="00F665C8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Start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Estimated Finish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Start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Finish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Duration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Duration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Duration Variance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Baseline Work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Actual Work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Work Variance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% Complete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RestApp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583,5 hours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91,68 hours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1.652 hours</w:t>
            </w:r>
          </w:p>
        </w:tc>
        <w:tc>
          <w:tcPr>
            <w:tcW w:w="8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380,85 hours</w:t>
            </w:r>
          </w:p>
        </w:tc>
        <w:tc>
          <w:tcPr>
            <w:tcW w:w="8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25,85 hours</w:t>
            </w:r>
          </w:p>
        </w:tc>
        <w:tc>
          <w:tcPr>
            <w:tcW w:w="1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INICIO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I1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29/07/13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96,95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12,95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265,35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43,35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Gestión de configuración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Preparación del ambiente de versionado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19/09/13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Ambiente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Identificación y evaluación de herramientas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Objetivos del ciclo de vida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24/09/13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ELABORACIÓN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21/03/14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01/04/14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37,56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454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Iteración E1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05/11/13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18/11/13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38,5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171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115,5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22,5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1E0E92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lastRenderedPageBreak/>
              <w:t>Entendimiento del Modelo de Negocio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26/09/13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413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16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48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871EE0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 xml:space="preserve"> de nuevos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 xml:space="preserve">Documentación de requerimientos según </w:t>
            </w:r>
            <w:r w:rsidR="00871EE0" w:rsidRPr="001E0E92">
              <w:rPr>
                <w:color w:val="262626" w:themeColor="text1" w:themeTint="D9"/>
                <w:sz w:val="16"/>
                <w:szCs w:val="16"/>
              </w:rPr>
              <w:t>estándar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08/10/13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8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24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Jerarquización de requerimientos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03/10/13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Análisis/Diseño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14,5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43,5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7,5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R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efinación de Modelo de Casos de Usos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 hour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9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Definición preliminar de Diagrama de clases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07/10/13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11/10/13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28/10/13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11,5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1,5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34,5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4,5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272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Implementación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697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Desarrollo prototipos independientes de prueba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Tue 15/10/13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14/11/13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20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60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5B72A1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</w:t>
            </w:r>
            <w:r w:rsidR="003E0026" w:rsidRPr="001E0E92">
              <w:rPr>
                <w:color w:val="262626" w:themeColor="text1" w:themeTint="D9"/>
                <w:sz w:val="16"/>
                <w:szCs w:val="16"/>
              </w:rPr>
              <w:t>nforme de Avance Mensual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30/08/13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02/10/14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535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114,64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21%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27/09/13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Mon 30/09/13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  <w:tr w:rsidR="001E0E92" w:rsidRPr="001E0E92" w:rsidTr="005B72A1">
        <w:trPr>
          <w:trHeight w:val="248"/>
        </w:trPr>
        <w:tc>
          <w:tcPr>
            <w:tcW w:w="4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E0026" w:rsidRPr="001E0E92" w:rsidRDefault="003E0026" w:rsidP="00F665C8">
            <w:pPr>
              <w:pStyle w:val="TablaTareas"/>
              <w:ind w:left="130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Informe de Avance Mensual 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Thu 31/10/13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Fri 01/11/13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4 hours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8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0 hours</w:t>
            </w:r>
          </w:p>
        </w:tc>
        <w:tc>
          <w:tcPr>
            <w:tcW w:w="1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E0026" w:rsidRPr="001E0E92" w:rsidRDefault="003E0026" w:rsidP="00330550">
            <w:pPr>
              <w:pStyle w:val="TablaTareas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r w:rsidRPr="001E0E92">
              <w:rPr>
                <w:color w:val="262626" w:themeColor="text1" w:themeTint="D9"/>
                <w:sz w:val="16"/>
                <w:szCs w:val="16"/>
              </w:rPr>
              <w:t>100%</w:t>
            </w:r>
          </w:p>
        </w:tc>
      </w:tr>
    </w:tbl>
    <w:p w:rsidR="00440EA2" w:rsidRPr="00871EE0" w:rsidRDefault="00440EA2" w:rsidP="00330550">
      <w:pPr>
        <w:sectPr w:rsidR="00440EA2" w:rsidRPr="00871EE0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871EE0" w:rsidRDefault="001C2DD2" w:rsidP="00330550">
      <w:r w:rsidRPr="00871EE0">
        <w:lastRenderedPageBreak/>
        <w:t>A continuación se muestra un resumen grafico de los WorkFlow principales (se incluyen los informes de avances)</w:t>
      </w:r>
    </w:p>
    <w:p w:rsidR="001C2DD2" w:rsidRPr="00871EE0" w:rsidRDefault="001C2DD2" w:rsidP="00330550"/>
    <w:p w:rsidR="001C2DD2" w:rsidRPr="00871EE0" w:rsidRDefault="00C46127" w:rsidP="00330550">
      <w:r w:rsidRPr="00871EE0">
        <w:rPr>
          <w:noProof/>
          <w:lang w:eastAsia="es-AR"/>
        </w:rPr>
        <w:drawing>
          <wp:inline distT="0" distB="0" distL="0" distR="0" wp14:anchorId="6EA15851" wp14:editId="3EC61110">
            <wp:extent cx="5410200" cy="26860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871EE0" w:rsidRDefault="001C2DD2" w:rsidP="00330550"/>
    <w:p w:rsidR="00440EA2" w:rsidRPr="00871EE0" w:rsidRDefault="00440EA2" w:rsidP="00330550">
      <w:r w:rsidRPr="00871EE0">
        <w:t xml:space="preserve">Las tareas realizadas consumieron </w:t>
      </w:r>
      <w:r w:rsidR="005B72A1" w:rsidRPr="00871EE0">
        <w:rPr>
          <w:b/>
        </w:rPr>
        <w:t xml:space="preserve">383,58 </w:t>
      </w:r>
      <w:r w:rsidRPr="00871EE0">
        <w:rPr>
          <w:b/>
        </w:rPr>
        <w:t>horas reloj</w:t>
      </w:r>
      <w:r w:rsidRPr="00871EE0">
        <w:t xml:space="preserve">, de las cuales </w:t>
      </w:r>
      <w:r w:rsidR="005B72A1" w:rsidRPr="00871EE0">
        <w:t>256,35</w:t>
      </w:r>
      <w:r w:rsidRPr="00871EE0">
        <w:t xml:space="preserve"> horas son de la etapa de “Inicio”</w:t>
      </w:r>
      <w:r w:rsidR="00871EE0" w:rsidRPr="00871EE0">
        <w:t>, 115,5 horas de “Elaboración”</w:t>
      </w:r>
      <w:r w:rsidRPr="00871EE0">
        <w:t xml:space="preserve">y </w:t>
      </w:r>
      <w:r w:rsidR="00871EE0" w:rsidRPr="00871EE0">
        <w:t>12</w:t>
      </w:r>
      <w:r w:rsidRPr="00871EE0">
        <w:t xml:space="preserve"> hora</w:t>
      </w:r>
      <w:r w:rsidR="00871EE0" w:rsidRPr="00871EE0">
        <w:t>s de “Informe de Avance Mensual”</w:t>
      </w:r>
      <w:r w:rsidRPr="00871EE0">
        <w:t xml:space="preserve">, de lo cual se encuentra desarrollado un </w:t>
      </w:r>
      <w:r w:rsidR="00871EE0" w:rsidRPr="00871EE0">
        <w:t>100</w:t>
      </w:r>
      <w:r w:rsidRPr="00871EE0">
        <w:t>%</w:t>
      </w:r>
      <w:r w:rsidR="00871EE0" w:rsidRPr="00871EE0">
        <w:t>, 24%</w:t>
      </w:r>
      <w:r w:rsidRPr="00871EE0">
        <w:t xml:space="preserve"> y </w:t>
      </w:r>
      <w:r w:rsidR="00871EE0" w:rsidRPr="00871EE0">
        <w:t>21</w:t>
      </w:r>
      <w:r w:rsidRPr="00871EE0">
        <w:t xml:space="preserve">% de las etapas respectivamente. Dando un </w:t>
      </w:r>
      <w:r w:rsidR="00871EE0" w:rsidRPr="00871EE0">
        <w:t>16</w:t>
      </w:r>
      <w:r w:rsidRPr="00871EE0">
        <w:t xml:space="preserve">% de avance en el proyecto general con fecha de comienzo 29/07/2013 y fecha de </w:t>
      </w:r>
      <w:r w:rsidR="00871EE0" w:rsidRPr="00871EE0">
        <w:t>finalización</w:t>
      </w:r>
      <w:r w:rsidRPr="00871EE0">
        <w:t xml:space="preserve"> 02/10/2014.</w:t>
      </w:r>
    </w:p>
    <w:p w:rsidR="00447E4E" w:rsidRPr="00871EE0" w:rsidRDefault="00447E4E" w:rsidP="00330550"/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871EE0" w:rsidTr="00F6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rPr>
                <w:b/>
              </w:rPr>
            </w:pPr>
            <w:r w:rsidRPr="00871EE0">
              <w:t>Nombre</w:t>
            </w:r>
          </w:p>
        </w:tc>
        <w:tc>
          <w:tcPr>
            <w:tcW w:w="2823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% completado</w:t>
            </w:r>
          </w:p>
        </w:tc>
        <w:tc>
          <w:tcPr>
            <w:tcW w:w="3427" w:type="dxa"/>
            <w:vAlign w:val="center"/>
          </w:tcPr>
          <w:p w:rsidR="00440EA2" w:rsidRPr="00871EE0" w:rsidRDefault="00440EA2" w:rsidP="00F665C8">
            <w:pPr>
              <w:pStyle w:val="TablaTare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EE0">
              <w:t>Trabajo real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INICIO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100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256,35 hours</w:t>
            </w:r>
          </w:p>
        </w:tc>
      </w:tr>
      <w:tr w:rsidR="00447E4E" w:rsidRPr="00871EE0" w:rsidTr="00F665C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ELABORACIÓN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24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115,5</w:t>
            </w:r>
            <w:r w:rsidR="00447E4E" w:rsidRPr="00871EE0">
              <w:t xml:space="preserve"> hours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CONSTRUCCIÓN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0 hours</w:t>
            </w:r>
          </w:p>
        </w:tc>
      </w:tr>
      <w:tr w:rsidR="00447E4E" w:rsidRPr="00871EE0" w:rsidTr="00F665C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TRANSICIÓN</w:t>
            </w: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0%</w:t>
            </w:r>
          </w:p>
        </w:tc>
        <w:tc>
          <w:tcPr>
            <w:tcW w:w="3427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0 hours</w:t>
            </w:r>
          </w:p>
        </w:tc>
      </w:tr>
      <w:tr w:rsidR="00447E4E" w:rsidRPr="00871EE0" w:rsidTr="00F66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  <w:r w:rsidRPr="00871EE0"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21</w:t>
            </w:r>
            <w:r w:rsidR="00447E4E" w:rsidRPr="00871EE0">
              <w:t>%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EE0">
              <w:t>12</w:t>
            </w:r>
            <w:r w:rsidR="00447E4E" w:rsidRPr="00871EE0">
              <w:t xml:space="preserve"> hours</w:t>
            </w:r>
          </w:p>
        </w:tc>
      </w:tr>
      <w:tr w:rsidR="00447E4E" w:rsidRPr="00871EE0" w:rsidTr="00F665C8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</w:pPr>
          </w:p>
        </w:tc>
        <w:tc>
          <w:tcPr>
            <w:tcW w:w="2823" w:type="dxa"/>
            <w:vAlign w:val="center"/>
          </w:tcPr>
          <w:p w:rsidR="00447E4E" w:rsidRPr="00871EE0" w:rsidRDefault="00447E4E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TOTAL</w:t>
            </w:r>
          </w:p>
        </w:tc>
        <w:tc>
          <w:tcPr>
            <w:tcW w:w="3427" w:type="dxa"/>
            <w:vAlign w:val="center"/>
          </w:tcPr>
          <w:p w:rsidR="00447E4E" w:rsidRPr="00871EE0" w:rsidRDefault="00C46127" w:rsidP="00F665C8">
            <w:pPr>
              <w:pStyle w:val="TablaTarea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EE0">
              <w:t>383,8</w:t>
            </w:r>
            <w:r w:rsidR="00447E4E" w:rsidRPr="00871EE0">
              <w:t>5</w:t>
            </w:r>
          </w:p>
        </w:tc>
      </w:tr>
    </w:tbl>
    <w:p w:rsidR="00440EA2" w:rsidRPr="00871EE0" w:rsidRDefault="00440EA2" w:rsidP="00330550"/>
    <w:p w:rsidR="00A7500B" w:rsidRPr="00871EE0" w:rsidRDefault="001C2DD2" w:rsidP="00330550">
      <w:pPr>
        <w:pStyle w:val="Heading2"/>
        <w:sectPr w:rsidR="00A7500B" w:rsidRPr="00871EE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871EE0">
        <w:br w:type="page"/>
      </w:r>
    </w:p>
    <w:p w:rsidR="00A7500B" w:rsidRPr="00330550" w:rsidRDefault="00A7500B" w:rsidP="00330550">
      <w:pPr>
        <w:pStyle w:val="Heading1"/>
      </w:pPr>
      <w:bookmarkStart w:id="3" w:name="_Toc374996694"/>
      <w:r w:rsidRPr="00330550">
        <w:lastRenderedPageBreak/>
        <w:t>Diagrama de Gantt</w:t>
      </w:r>
      <w:bookmarkEnd w:id="3"/>
    </w:p>
    <w:p w:rsidR="00A7500B" w:rsidRPr="00871EE0" w:rsidRDefault="00F665C8" w:rsidP="00330550">
      <w:r w:rsidRPr="00330550"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8AB82" wp14:editId="0AC8611D">
                <wp:simplePos x="0" y="0"/>
                <wp:positionH relativeFrom="column">
                  <wp:posOffset>59055</wp:posOffset>
                </wp:positionH>
                <wp:positionV relativeFrom="paragraph">
                  <wp:posOffset>10795</wp:posOffset>
                </wp:positionV>
                <wp:extent cx="9963150" cy="4619625"/>
                <wp:effectExtent l="0" t="0" r="0" b="952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3150" cy="4619625"/>
                          <a:chOff x="0" y="0"/>
                          <a:chExt cx="9963150" cy="4619625"/>
                        </a:xfrm>
                      </wpg:grpSpPr>
                      <pic:pic xmlns:pic="http://schemas.openxmlformats.org/drawingml/2006/picture">
                        <pic:nvPicPr>
                          <pic:cNvPr id="21" name="Imagen 21" descr="C:\Users\Luks\AppData\Local\Microsoft\Windows\INetCache\Content.Word\Planificacion 3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onector recto 22"/>
                        <wps:cNvCnPr/>
                        <wps:spPr>
                          <a:xfrm>
                            <a:off x="4705350" y="247650"/>
                            <a:ext cx="9525" cy="436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06652" id="Grupo 23" o:spid="_x0000_s1026" style="position:absolute;margin-left:4.65pt;margin-top:.85pt;width:784.5pt;height:363.75pt;z-index:251659264" coordsize="99631,46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7" type="#_x0000_t75" style="position:absolute;width:99631;height:46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b/TjCAAAA2wAAAA8AAABkcnMvZG93bnJldi54bWxEj8FqwzAQRO+F/oPYQi6lWduFEtwoIQmY&#10;9tjG+YDF2tgm1spIiuP+fVQo9DjMzBtmvZ3toCb2oXeiIV9moFgaZ3ppNZzq6mUFKkQSQ4MT1vDD&#10;Ababx4c1lcbd5JunY2xVgkgoSUMX41gihqZjS2HpRpbknZ23FJP0LRpPtwS3AxZZ9oaWekkLHY18&#10;6Li5HK9WA35VE172eeaeT4PH16ouPq611ounefcOKvIc/8N/7U+jocjh90v6Abi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2/04wgAAANsAAAAPAAAAAAAAAAAAAAAAAJ8C&#10;AABkcnMvZG93bnJldi54bWxQSwUGAAAAAAQABAD3AAAAjgMAAAAA&#10;">
                  <v:imagedata r:id="rId12" o:title="Planificacion 3 informe"/>
                  <v:path arrowok="t"/>
                </v:shape>
                <v:line id="Conector recto 22" o:spid="_x0000_s1028" style="position:absolute;visibility:visible;mso-wrap-style:square" from="47053,2476" to="47148,46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</w:p>
    <w:p w:rsidR="00A7500B" w:rsidRPr="00871EE0" w:rsidRDefault="00A7500B" w:rsidP="006E0A31">
      <w:pPr>
        <w:pStyle w:val="NoSpacing"/>
        <w:rPr>
          <w:lang w:val="es-AR"/>
        </w:rPr>
        <w:sectPr w:rsidR="00A7500B" w:rsidRPr="00871EE0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871EE0" w:rsidRDefault="005B0D6A" w:rsidP="00330550">
      <w:pPr>
        <w:pStyle w:val="Heading1"/>
      </w:pPr>
      <w:bookmarkStart w:id="4" w:name="_Toc374996695"/>
      <w:r w:rsidRPr="00871EE0">
        <w:lastRenderedPageBreak/>
        <w:t xml:space="preserve">Tareas </w:t>
      </w:r>
      <w:r w:rsidR="00871EE0" w:rsidRPr="00B1389A">
        <w:t>atrasadas</w:t>
      </w:r>
      <w:bookmarkEnd w:id="4"/>
    </w:p>
    <w:p w:rsidR="005B0D6A" w:rsidRDefault="00993AEE" w:rsidP="00330550">
      <w:r w:rsidRPr="00993AEE">
        <w:t xml:space="preserve">La siguiente </w:t>
      </w:r>
      <w:r>
        <w:t xml:space="preserve">tabla muestra </w:t>
      </w:r>
      <w:r w:rsidR="00B1389A">
        <w:t>las tareas atrasadas</w:t>
      </w:r>
      <w:r>
        <w:t xml:space="preserve"> según las tareas a realizar propuestas en el informe anterior.</w:t>
      </w:r>
    </w:p>
    <w:p w:rsidR="00993AEE" w:rsidRPr="00993AEE" w:rsidRDefault="00993AEE" w:rsidP="00330550"/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08"/>
        <w:gridCol w:w="1307"/>
        <w:gridCol w:w="1307"/>
        <w:gridCol w:w="1100"/>
        <w:gridCol w:w="1238"/>
        <w:gridCol w:w="1540"/>
      </w:tblGrid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F665C8" w:rsidRDefault="00C46127" w:rsidP="00F665C8">
            <w:pPr>
              <w:pStyle w:val="TablaTareas"/>
              <w:jc w:val="center"/>
              <w:rPr>
                <w:rFonts w:ascii="Arial" w:hAnsi="Arial" w:cs="Arial"/>
                <w:color w:val="FFFFFF" w:themeColor="background1"/>
              </w:rPr>
            </w:pPr>
            <w:r w:rsidRPr="00F665C8">
              <w:rPr>
                <w:color w:val="FFFFFF" w:themeColor="background1"/>
              </w:rPr>
              <w:t>Resource Names</w:t>
            </w:r>
          </w:p>
        </w:tc>
      </w:tr>
      <w:tr w:rsidR="00C46127" w:rsidRPr="00871EE0" w:rsidTr="00F665C8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Fri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Thu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 xml:space="preserve">20 </w:t>
            </w:r>
            <w:r w:rsidR="00330550">
              <w:t>h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6127" w:rsidRPr="00871EE0" w:rsidRDefault="00C46127" w:rsidP="00F665C8">
            <w:pPr>
              <w:pStyle w:val="TablaTareas"/>
              <w:jc w:val="center"/>
              <w:rPr>
                <w:rFonts w:ascii="Arial" w:hAnsi="Arial" w:cs="Arial"/>
                <w:color w:val="auto"/>
              </w:rPr>
            </w:pPr>
            <w:r w:rsidRPr="00871EE0">
              <w:t>Fernando Raviola;Lucas Ferrero;Oscar Salomón</w:t>
            </w:r>
          </w:p>
        </w:tc>
      </w:tr>
    </w:tbl>
    <w:p w:rsidR="00E133E9" w:rsidRPr="00871EE0" w:rsidRDefault="00E133E9" w:rsidP="00330550"/>
    <w:p w:rsidR="00007EB7" w:rsidRPr="00F908AD" w:rsidRDefault="002F7FB9" w:rsidP="00330550">
      <w:pPr>
        <w:pStyle w:val="Heading1"/>
      </w:pPr>
      <w:bookmarkStart w:id="5" w:name="_Toc374996696"/>
      <w:r w:rsidRPr="00871EE0">
        <w:t>Próximas tareas a realizar</w:t>
      </w:r>
      <w:bookmarkEnd w:id="5"/>
    </w:p>
    <w:p w:rsidR="001F0CE1" w:rsidRDefault="001F0CE1" w:rsidP="00330550">
      <w:bookmarkStart w:id="6" w:name="_GoBack"/>
      <w:bookmarkEnd w:id="6"/>
    </w:p>
    <w:p w:rsidR="001F0CE1" w:rsidRDefault="001F0CE1" w:rsidP="00330550">
      <w:r>
        <w:t>Las tareas propuestas para el mes siguiente son:</w:t>
      </w:r>
    </w:p>
    <w:p w:rsidR="001F0CE1" w:rsidRPr="00330550" w:rsidRDefault="001F0CE1" w:rsidP="00330550"/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Desarrollo de prototipos independientes de prueba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Actualización y priorización de riesgos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Refinación del plan de proyecto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Revisión de versionado de documentos modificados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Identificación de tecnología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Validación de requerimientos</w:t>
      </w:r>
      <w:r w:rsidR="00007EB7" w:rsidRPr="00330550">
        <w:t>.</w:t>
      </w:r>
    </w:p>
    <w:p w:rsidR="00007EB7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Mapeo de requerimientos a casos de uso</w:t>
      </w:r>
      <w:r w:rsidR="00007EB7" w:rsidRPr="00330550">
        <w:t>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 diagrama de clases.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del modelo de datos.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 diagrama de actividades.</w:t>
      </w:r>
    </w:p>
    <w:p w:rsidR="00871EE0" w:rsidRPr="00330550" w:rsidRDefault="00871EE0" w:rsidP="00330550">
      <w:pPr>
        <w:pStyle w:val="ListParagraph"/>
        <w:numPr>
          <w:ilvl w:val="0"/>
          <w:numId w:val="3"/>
        </w:numPr>
      </w:pPr>
      <w:r w:rsidRPr="00330550">
        <w:t>Definición inicial de diagramas de secuencia.</w:t>
      </w:r>
    </w:p>
    <w:p w:rsidR="002F7FB9" w:rsidRPr="00871EE0" w:rsidRDefault="002F7FB9" w:rsidP="00330550"/>
    <w:sectPr w:rsidR="002F7FB9" w:rsidRPr="00871EE0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D24" w:rsidRDefault="00C63D24" w:rsidP="00330550">
      <w:r>
        <w:separator/>
      </w:r>
    </w:p>
  </w:endnote>
  <w:endnote w:type="continuationSeparator" w:id="0">
    <w:p w:rsidR="00C63D24" w:rsidRDefault="00C63D24" w:rsidP="0033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D24" w:rsidRDefault="00C63D24" w:rsidP="00330550">
      <w:r>
        <w:separator/>
      </w:r>
    </w:p>
  </w:footnote>
  <w:footnote w:type="continuationSeparator" w:id="0">
    <w:p w:rsidR="00C63D24" w:rsidRDefault="00C63D24" w:rsidP="00330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676C4"/>
    <w:multiLevelType w:val="hybridMultilevel"/>
    <w:tmpl w:val="137E3D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21D9E"/>
    <w:rsid w:val="00171BA8"/>
    <w:rsid w:val="001C2DD2"/>
    <w:rsid w:val="001D480C"/>
    <w:rsid w:val="001E0E92"/>
    <w:rsid w:val="001E45A2"/>
    <w:rsid w:val="001F0CE1"/>
    <w:rsid w:val="00282981"/>
    <w:rsid w:val="002F231D"/>
    <w:rsid w:val="002F7FB9"/>
    <w:rsid w:val="0032057D"/>
    <w:rsid w:val="00330550"/>
    <w:rsid w:val="003E0026"/>
    <w:rsid w:val="004104D0"/>
    <w:rsid w:val="00440EA2"/>
    <w:rsid w:val="00447E4E"/>
    <w:rsid w:val="004606E3"/>
    <w:rsid w:val="00504350"/>
    <w:rsid w:val="00562EE6"/>
    <w:rsid w:val="005B0D6A"/>
    <w:rsid w:val="005B72A1"/>
    <w:rsid w:val="006508F8"/>
    <w:rsid w:val="006548A0"/>
    <w:rsid w:val="0065532E"/>
    <w:rsid w:val="00660086"/>
    <w:rsid w:val="006B169C"/>
    <w:rsid w:val="006C2E26"/>
    <w:rsid w:val="006E0A31"/>
    <w:rsid w:val="00700D86"/>
    <w:rsid w:val="007357E8"/>
    <w:rsid w:val="00776430"/>
    <w:rsid w:val="00836BD0"/>
    <w:rsid w:val="00871EE0"/>
    <w:rsid w:val="008A68B5"/>
    <w:rsid w:val="008B408D"/>
    <w:rsid w:val="008E09E0"/>
    <w:rsid w:val="009835C1"/>
    <w:rsid w:val="00983C9D"/>
    <w:rsid w:val="00993AEE"/>
    <w:rsid w:val="00A15AC3"/>
    <w:rsid w:val="00A179F8"/>
    <w:rsid w:val="00A476E7"/>
    <w:rsid w:val="00A67AA2"/>
    <w:rsid w:val="00A7500B"/>
    <w:rsid w:val="00B1389A"/>
    <w:rsid w:val="00BB0634"/>
    <w:rsid w:val="00C07CC7"/>
    <w:rsid w:val="00C152F1"/>
    <w:rsid w:val="00C4393A"/>
    <w:rsid w:val="00C46127"/>
    <w:rsid w:val="00C63D24"/>
    <w:rsid w:val="00CC6AB0"/>
    <w:rsid w:val="00CE607D"/>
    <w:rsid w:val="00D4125D"/>
    <w:rsid w:val="00D644E8"/>
    <w:rsid w:val="00DC49DF"/>
    <w:rsid w:val="00E133E9"/>
    <w:rsid w:val="00EA2C3D"/>
    <w:rsid w:val="00EC18EA"/>
    <w:rsid w:val="00F51107"/>
    <w:rsid w:val="00F665C8"/>
    <w:rsid w:val="00F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50"/>
    <w:pPr>
      <w:ind w:left="0"/>
    </w:pPr>
    <w:rPr>
      <w:rFonts w:ascii="Open Sans Light" w:hAnsi="Open Sans Light" w:cs="Open Sans Light"/>
      <w:sz w:val="24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550"/>
    <w:pPr>
      <w:keepNext/>
      <w:keepLines/>
      <w:spacing w:before="240" w:line="259" w:lineRule="auto"/>
      <w:ind w:right="0"/>
      <w:outlineLvl w:val="0"/>
    </w:pPr>
    <w:rPr>
      <w:rFonts w:ascii="Oswald" w:eastAsiaTheme="majorEastAsia" w:hAnsi="Oswald" w:cstheme="majorBidi"/>
      <w:color w:val="FFC000"/>
      <w:sz w:val="52"/>
      <w:szCs w:val="32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5C8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330550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F665C8"/>
    <w:rPr>
      <w:rFonts w:ascii="Oswald" w:eastAsiaTheme="majorEastAsia" w:hAnsi="Oswald" w:cs="Open Sans Light"/>
      <w:color w:val="D69302" w:themeColor="accent5" w:themeShade="BF"/>
      <w:sz w:val="40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outlineLvl w:val="9"/>
    </w:pPr>
    <w:rPr>
      <w:color w:val="33867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65532E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paragraph" w:customStyle="1" w:styleId="TablaTareas">
    <w:name w:val="TablaTareas"/>
    <w:basedOn w:val="Normal"/>
    <w:link w:val="TablaTareasCar"/>
    <w:qFormat/>
    <w:rsid w:val="00330550"/>
    <w:pPr>
      <w:ind w:right="0"/>
    </w:pPr>
    <w:rPr>
      <w:rFonts w:ascii="Calibri" w:eastAsia="Times New Roman" w:hAnsi="Calibri" w:cs="Calibri"/>
      <w:b/>
      <w:bCs/>
      <w:color w:val="7F7F7F" w:themeColor="text1" w:themeTint="80"/>
      <w:sz w:val="22"/>
      <w:szCs w:val="28"/>
      <w:lang w:eastAsia="es-ES"/>
    </w:rPr>
  </w:style>
  <w:style w:type="paragraph" w:customStyle="1" w:styleId="Indice">
    <w:name w:val="Indice"/>
    <w:basedOn w:val="TOC1"/>
    <w:link w:val="IndiceCar"/>
    <w:qFormat/>
    <w:rsid w:val="00660086"/>
    <w:pPr>
      <w:tabs>
        <w:tab w:val="right" w:leader="dot" w:pos="10457"/>
      </w:tabs>
    </w:pPr>
    <w:rPr>
      <w:b w:val="0"/>
      <w:bCs w:val="0"/>
      <w:i w:val="0"/>
      <w:iCs w:val="0"/>
    </w:rPr>
  </w:style>
  <w:style w:type="character" w:customStyle="1" w:styleId="TablaTareasCar">
    <w:name w:val="TablaTareas Car"/>
    <w:basedOn w:val="DefaultParagraphFont"/>
    <w:link w:val="TablaTareas"/>
    <w:rsid w:val="00330550"/>
    <w:rPr>
      <w:rFonts w:ascii="Calibri" w:eastAsia="Times New Roman" w:hAnsi="Calibri" w:cs="Calibri"/>
      <w:b/>
      <w:bCs/>
      <w:color w:val="7F7F7F" w:themeColor="text1" w:themeTint="80"/>
      <w:sz w:val="22"/>
      <w:szCs w:val="28"/>
      <w:lang w:val="es-AR" w:eastAsia="es-ES"/>
    </w:rPr>
  </w:style>
  <w:style w:type="character" w:customStyle="1" w:styleId="TOC1Char">
    <w:name w:val="TOC 1 Char"/>
    <w:basedOn w:val="DefaultParagraphFont"/>
    <w:link w:val="TOC1"/>
    <w:uiPriority w:val="39"/>
    <w:rsid w:val="00660086"/>
    <w:rPr>
      <w:rFonts w:ascii="Open Sans Light" w:hAnsi="Open Sans Light" w:cs="Open Sans Light"/>
      <w:b/>
      <w:bCs/>
      <w:i/>
      <w:iCs/>
      <w:sz w:val="24"/>
      <w:szCs w:val="24"/>
      <w:lang w:val="es-AR"/>
    </w:rPr>
  </w:style>
  <w:style w:type="character" w:customStyle="1" w:styleId="IndiceCar">
    <w:name w:val="Indice Car"/>
    <w:basedOn w:val="TOC1Char"/>
    <w:link w:val="Indice"/>
    <w:rsid w:val="00660086"/>
    <w:rPr>
      <w:rFonts w:ascii="Open Sans Light" w:hAnsi="Open Sans Light" w:cs="Open Sans Light"/>
      <w:b w:val="0"/>
      <w:bCs w:val="0"/>
      <w:i w:val="0"/>
      <w:iCs w:val="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Gestión de configuración </c:v>
              </c:pt>
              <c:pt idx="1">
                <c:v>Ambiente</c:v>
              </c:pt>
              <c:pt idx="2">
                <c:v>Objetivos del ciclo de vida</c:v>
              </c:pt>
              <c:pt idx="3">
                <c:v>Modelo de Negocio</c:v>
              </c:pt>
              <c:pt idx="4">
                <c:v>Requerimientos</c:v>
              </c:pt>
              <c:pt idx="5">
                <c:v>Análisis/Diseño</c:v>
              </c:pt>
              <c:pt idx="6">
                <c:v>Implementación</c:v>
              </c:pt>
              <c:pt idx="7">
                <c:v>Informe de Avance Mensual 2</c:v>
              </c:pt>
              <c:pt idx="8">
                <c:v>Informe de Avance Mensual 3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726720"/>
        <c:axId val="158717472"/>
      </c:barChart>
      <c:catAx>
        <c:axId val="15872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717472"/>
        <c:crosses val="autoZero"/>
        <c:auto val="1"/>
        <c:lblAlgn val="ctr"/>
        <c:lblOffset val="100"/>
        <c:noMultiLvlLbl val="0"/>
      </c:catAx>
      <c:valAx>
        <c:axId val="15871747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8726720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D6EC22D7D40CD8739EF474856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9E32-C4C1-49EE-92A2-0FF2772458F0}"/>
      </w:docPartPr>
      <w:docPartBody>
        <w:p w:rsidR="00000000" w:rsidRDefault="00552B02" w:rsidP="00552B02">
          <w:pPr>
            <w:pStyle w:val="847D6EC22D7D40CD8739EF4748561874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210C6B"/>
    <w:rsid w:val="00552B02"/>
    <w:rsid w:val="006F411C"/>
    <w:rsid w:val="009462CD"/>
    <w:rsid w:val="0098734A"/>
    <w:rsid w:val="00A42980"/>
    <w:rsid w:val="00BD7DF1"/>
    <w:rsid w:val="00C46C7D"/>
    <w:rsid w:val="00CF708A"/>
    <w:rsid w:val="00D3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4756F5D64CA24E22902D90FA9E26C6BC">
    <w:name w:val="4756F5D64CA24E22902D90FA9E26C6BC"/>
    <w:rsid w:val="00CF708A"/>
  </w:style>
  <w:style w:type="paragraph" w:customStyle="1" w:styleId="E8F2674C86B04F349375FAFFA17283AC">
    <w:name w:val="E8F2674C86B04F349375FAFFA17283AC"/>
    <w:rsid w:val="00CF708A"/>
  </w:style>
  <w:style w:type="paragraph" w:customStyle="1" w:styleId="00C69D45FC48494DAF1B71B3A7D9E476">
    <w:name w:val="00C69D45FC48494DAF1B71B3A7D9E476"/>
    <w:rsid w:val="00CF708A"/>
  </w:style>
  <w:style w:type="paragraph" w:customStyle="1" w:styleId="989F978153684492A7C9B648F4224D9D">
    <w:name w:val="989F978153684492A7C9B648F4224D9D"/>
    <w:rsid w:val="00CF708A"/>
  </w:style>
  <w:style w:type="paragraph" w:customStyle="1" w:styleId="847D6EC22D7D40CD8739EF4748561874">
    <w:name w:val="847D6EC22D7D40CD8739EF4748561874"/>
    <w:rsid w:val="00552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B28A3F-CB22-4745-8975-C0F0469C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128</TotalTime>
  <Pages>8</Pages>
  <Words>1033</Words>
  <Characters>5687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13</cp:revision>
  <cp:lastPrinted>2012-08-29T16:10:00Z</cp:lastPrinted>
  <dcterms:created xsi:type="dcterms:W3CDTF">2013-12-16T23:05:00Z</dcterms:created>
  <dcterms:modified xsi:type="dcterms:W3CDTF">2013-12-17T13:13:00Z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